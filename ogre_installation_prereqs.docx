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7975C" w14:textId="3FA1E78D" w:rsidR="00182948" w:rsidRDefault="00631E48" w:rsidP="00DE4964">
      <w:pPr>
        <w:spacing w:after="0"/>
        <w:rPr>
          <w:b/>
        </w:rPr>
      </w:pPr>
      <w:r>
        <w:rPr>
          <w:b/>
        </w:rPr>
        <w:t>OGRE</w:t>
      </w:r>
      <w:r w:rsidR="00182948" w:rsidRPr="00182948">
        <w:rPr>
          <w:b/>
        </w:rPr>
        <w:t xml:space="preserve"> installation guide</w:t>
      </w:r>
    </w:p>
    <w:p w14:paraId="7354A6D1" w14:textId="6FB73386" w:rsidR="00182948" w:rsidRDefault="00182948" w:rsidP="00DE4964">
      <w:pPr>
        <w:spacing w:after="0"/>
        <w:rPr>
          <w:bCs/>
        </w:rPr>
      </w:pPr>
      <w:r>
        <w:rPr>
          <w:bCs/>
        </w:rPr>
        <w:t>This file</w:t>
      </w:r>
      <w:r w:rsidR="00631E48">
        <w:rPr>
          <w:bCs/>
        </w:rPr>
        <w:t xml:space="preserve"> </w:t>
      </w:r>
      <w:r>
        <w:rPr>
          <w:bCs/>
        </w:rPr>
        <w:t xml:space="preserve">lists all of the prerequisites for </w:t>
      </w:r>
      <w:r w:rsidR="00631E48">
        <w:rPr>
          <w:bCs/>
        </w:rPr>
        <w:t>OGRE</w:t>
      </w:r>
      <w:r>
        <w:rPr>
          <w:bCs/>
        </w:rPr>
        <w:t xml:space="preserve"> and how to install them on a Mac.</w:t>
      </w:r>
    </w:p>
    <w:p w14:paraId="1E2371FE" w14:textId="4CD30362" w:rsidR="00182948" w:rsidRPr="00182948" w:rsidRDefault="00182948" w:rsidP="00DE4964">
      <w:pPr>
        <w:spacing w:after="0"/>
        <w:rPr>
          <w:bCs/>
        </w:rPr>
      </w:pPr>
      <w:r>
        <w:rPr>
          <w:bCs/>
        </w:rPr>
        <w:t xml:space="preserve">Last updated </w:t>
      </w:r>
      <w:r w:rsidR="00D03AFD">
        <w:rPr>
          <w:bCs/>
        </w:rPr>
        <w:t xml:space="preserve">April </w:t>
      </w:r>
      <w:r w:rsidR="00A1286D">
        <w:rPr>
          <w:bCs/>
        </w:rPr>
        <w:t>2</w:t>
      </w:r>
      <w:r w:rsidR="00D03AFD">
        <w:rPr>
          <w:bCs/>
        </w:rPr>
        <w:t>6</w:t>
      </w:r>
      <w:r w:rsidR="00FA49DF">
        <w:rPr>
          <w:bCs/>
        </w:rPr>
        <w:t>, 2024</w:t>
      </w:r>
      <w:r>
        <w:rPr>
          <w:bCs/>
        </w:rPr>
        <w:t>.</w:t>
      </w:r>
    </w:p>
    <w:p w14:paraId="62190FE8" w14:textId="77777777" w:rsidR="00182948" w:rsidRDefault="00182948" w:rsidP="00DE4964">
      <w:pPr>
        <w:spacing w:after="0"/>
        <w:rPr>
          <w:b/>
          <w:u w:val="single"/>
        </w:rPr>
      </w:pPr>
    </w:p>
    <w:p w14:paraId="71066393" w14:textId="77E688BF" w:rsidR="008C13B9" w:rsidRDefault="008C13B9" w:rsidP="00DE4964">
      <w:pPr>
        <w:spacing w:after="0"/>
        <w:rPr>
          <w:b/>
          <w:u w:val="single"/>
        </w:rPr>
      </w:pPr>
      <w:r>
        <w:rPr>
          <w:b/>
          <w:u w:val="single"/>
        </w:rPr>
        <w:t>Basics</w:t>
      </w:r>
    </w:p>
    <w:p w14:paraId="58A2D275" w14:textId="0E276E77" w:rsidR="000C3ADF" w:rsidRPr="000C527B" w:rsidRDefault="000C3ADF">
      <w:pPr>
        <w:rPr>
          <w:sz w:val="18"/>
          <w:szCs w:val="18"/>
        </w:rPr>
      </w:pPr>
    </w:p>
    <w:p w14:paraId="2450CBD3" w14:textId="77777777" w:rsidR="00F27336" w:rsidRDefault="008C13B9" w:rsidP="00DE4964">
      <w:pPr>
        <w:spacing w:after="0"/>
        <w:rPr>
          <w:bCs/>
        </w:rPr>
      </w:pPr>
      <w:r w:rsidRPr="00182948">
        <w:rPr>
          <w:b/>
          <w:bCs/>
        </w:rPr>
        <w:t>Command Line Tools</w:t>
      </w:r>
      <w:r>
        <w:rPr>
          <w:bCs/>
        </w:rPr>
        <w:t xml:space="preserve">: </w:t>
      </w:r>
    </w:p>
    <w:p w14:paraId="2DCB2378" w14:textId="2B1A66B2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>If you are sitting at the machine, then in the terminal</w:t>
      </w:r>
    </w:p>
    <w:p w14:paraId="0764873A" w14:textId="3718246D" w:rsidR="008C13B9" w:rsidRDefault="00F27336" w:rsidP="00182948">
      <w:pPr>
        <w:spacing w:after="0"/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="00A41C64" w:rsidRPr="00182948">
        <w:rPr>
          <w:bCs/>
          <w:sz w:val="18"/>
          <w:szCs w:val="18"/>
        </w:rPr>
        <w:t>x</w:t>
      </w:r>
      <w:r w:rsidR="008C13B9" w:rsidRPr="00182948">
        <w:rPr>
          <w:bCs/>
          <w:sz w:val="18"/>
          <w:szCs w:val="18"/>
        </w:rPr>
        <w:t>code</w:t>
      </w:r>
      <w:proofErr w:type="spellEnd"/>
      <w:r w:rsidR="008C13B9" w:rsidRPr="00182948">
        <w:rPr>
          <w:bCs/>
          <w:sz w:val="18"/>
          <w:szCs w:val="18"/>
        </w:rPr>
        <w:t>-select -</w:t>
      </w:r>
      <w:r w:rsidR="00A41C64" w:rsidRPr="00182948">
        <w:rPr>
          <w:bCs/>
          <w:sz w:val="18"/>
          <w:szCs w:val="18"/>
        </w:rPr>
        <w:t>-</w:t>
      </w:r>
      <w:r w:rsidR="008C13B9" w:rsidRPr="00182948">
        <w:rPr>
          <w:bCs/>
          <w:sz w:val="18"/>
          <w:szCs w:val="18"/>
        </w:rPr>
        <w:t>install</w:t>
      </w:r>
    </w:p>
    <w:p w14:paraId="75532E48" w14:textId="5722CB7B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 xml:space="preserve">If you are working remotely, such as from </w:t>
      </w:r>
      <w:proofErr w:type="spellStart"/>
      <w:r>
        <w:rPr>
          <w:bCs/>
        </w:rPr>
        <w:t>MobaXterm</w:t>
      </w:r>
      <w:proofErr w:type="spellEnd"/>
    </w:p>
    <w:p w14:paraId="5237F410" w14:textId="164DFB89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touch /</w:t>
      </w:r>
      <w:proofErr w:type="spellStart"/>
      <w:r w:rsidRPr="00182948">
        <w:rPr>
          <w:bCs/>
          <w:sz w:val="18"/>
          <w:szCs w:val="18"/>
        </w:rPr>
        <w:t>tmp</w:t>
      </w:r>
      <w:proofErr w:type="spellEnd"/>
      <w:r w:rsidRPr="00182948">
        <w:rPr>
          <w:bCs/>
          <w:sz w:val="18"/>
          <w:szCs w:val="18"/>
        </w:rPr>
        <w:t>/.com.apple.dt.CommandLineTools.installondemand.in-progress;</w:t>
      </w:r>
    </w:p>
    <w:p w14:paraId="4BE5F6C5" w14:textId="51BC08CD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PROD=$(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-l | grep "\*.*Command Line" | tail -n 1 | sed 's/^[^C]* //')</w:t>
      </w:r>
    </w:p>
    <w:p w14:paraId="08E24E9F" w14:textId="01376770" w:rsidR="00F27336" w:rsidRDefault="00F27336" w:rsidP="00182948">
      <w:pPr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softwareupdate</w:t>
      </w:r>
      <w:proofErr w:type="spellEnd"/>
      <w:r w:rsidRPr="00182948">
        <w:rPr>
          <w:bCs/>
          <w:sz w:val="18"/>
          <w:szCs w:val="18"/>
        </w:rPr>
        <w:t xml:space="preserve"> -</w:t>
      </w:r>
      <w:proofErr w:type="spellStart"/>
      <w:r w:rsidRPr="00182948">
        <w:rPr>
          <w:bCs/>
          <w:sz w:val="18"/>
          <w:szCs w:val="18"/>
        </w:rPr>
        <w:t>i</w:t>
      </w:r>
      <w:proofErr w:type="spellEnd"/>
      <w:r w:rsidRPr="00182948">
        <w:rPr>
          <w:bCs/>
          <w:sz w:val="18"/>
          <w:szCs w:val="18"/>
        </w:rPr>
        <w:t xml:space="preserve"> "$PROD" --verbose;</w:t>
      </w:r>
    </w:p>
    <w:p w14:paraId="764B7784" w14:textId="329D139B" w:rsidR="00690C99" w:rsidRDefault="00690C99" w:rsidP="00182948">
      <w:pPr>
        <w:spacing w:after="0"/>
        <w:ind w:firstLine="360"/>
        <w:rPr>
          <w:bCs/>
        </w:rPr>
      </w:pPr>
      <w:r>
        <w:rPr>
          <w:bCs/>
        </w:rPr>
        <w:t>If the operating system has been updated, then</w:t>
      </w:r>
    </w:p>
    <w:p w14:paraId="4F05F4A1" w14:textId="34C72758" w:rsidR="00690C99" w:rsidRPr="00182948" w:rsidRDefault="00690C99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proofErr w:type="spellStart"/>
      <w:r w:rsidRPr="00182948">
        <w:rPr>
          <w:bCs/>
          <w:sz w:val="18"/>
          <w:szCs w:val="18"/>
        </w:rPr>
        <w:t>xcode</w:t>
      </w:r>
      <w:proofErr w:type="spellEnd"/>
      <w:r w:rsidRPr="00182948">
        <w:rPr>
          <w:bCs/>
          <w:sz w:val="18"/>
          <w:szCs w:val="18"/>
        </w:rPr>
        <w:t>-select -p</w:t>
      </w:r>
    </w:p>
    <w:p w14:paraId="0BECCF81" w14:textId="6463F25D" w:rsidR="004040B2" w:rsidRPr="004040B2" w:rsidRDefault="00690C99" w:rsidP="00182948">
      <w:pPr>
        <w:ind w:left="360"/>
        <w:rPr>
          <w:bCs/>
        </w:rPr>
      </w:pPr>
      <w:r>
        <w:rPr>
          <w:bCs/>
        </w:rPr>
        <w:t xml:space="preserve">will return the </w:t>
      </w:r>
      <w:r w:rsidRPr="00182948">
        <w:rPr>
          <w:bCs/>
        </w:rPr>
        <w:t>active developer directory</w:t>
      </w:r>
      <w:r>
        <w:rPr>
          <w:bCs/>
        </w:rPr>
        <w:t xml:space="preserve"> (</w:t>
      </w:r>
      <w:proofErr w:type="spellStart"/>
      <w:r>
        <w:rPr>
          <w:bCs/>
        </w:rPr>
        <w:t>eg</w:t>
      </w:r>
      <w:proofErr w:type="spellEnd"/>
      <w:r>
        <w:rPr>
          <w:bCs/>
        </w:rPr>
        <w:t xml:space="preserve"> </w:t>
      </w:r>
      <w:r w:rsidRPr="00690C99">
        <w:rPr>
          <w:bCs/>
        </w:rPr>
        <w:t>/Library/Developer/</w:t>
      </w:r>
      <w:proofErr w:type="spellStart"/>
      <w:r w:rsidRPr="00690C99">
        <w:rPr>
          <w:bCs/>
        </w:rPr>
        <w:t>CommandLineTools</w:t>
      </w:r>
      <w:proofErr w:type="spellEnd"/>
      <w:r>
        <w:rPr>
          <w:bCs/>
        </w:rPr>
        <w:t>), but don’t be fooled, the Command Line Tools still need to be reinstalled.</w:t>
      </w:r>
    </w:p>
    <w:p w14:paraId="42D20E95" w14:textId="4834F2F9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Homebrew:</w:t>
      </w:r>
      <w:r>
        <w:rPr>
          <w:bCs/>
        </w:rPr>
        <w:t xml:space="preserve"> </w:t>
      </w:r>
      <w:hyperlink r:id="rId5" w:history="1">
        <w:r w:rsidRPr="001C6664">
          <w:rPr>
            <w:rStyle w:val="Hyperlink"/>
            <w:bCs/>
          </w:rPr>
          <w:t>http://brew.sh</w:t>
        </w:r>
      </w:hyperlink>
    </w:p>
    <w:p w14:paraId="47606269" w14:textId="3C6EE91C" w:rsidR="00B70C06" w:rsidRPr="00182948" w:rsidRDefault="00B70C06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 w:rsidRPr="00182948">
        <w:rPr>
          <w:bCs/>
          <w:sz w:val="18"/>
          <w:szCs w:val="18"/>
        </w:rPr>
        <w:t>% PATH=/opt/homebrew/opt:$PATH</w:t>
      </w:r>
      <w:r w:rsidR="008C13B9" w:rsidRPr="00182948">
        <w:rPr>
          <w:bCs/>
          <w:sz w:val="18"/>
          <w:szCs w:val="18"/>
        </w:rPr>
        <w:tab/>
      </w:r>
    </w:p>
    <w:p w14:paraId="5463D69F" w14:textId="780E96B5" w:rsidR="00085B25" w:rsidRDefault="00B70C06">
      <w:pPr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r w:rsidR="008C13B9" w:rsidRPr="00182948">
        <w:rPr>
          <w:bCs/>
          <w:sz w:val="18"/>
          <w:szCs w:val="18"/>
        </w:rPr>
        <w:t xml:space="preserve">brew install </w:t>
      </w:r>
      <w:proofErr w:type="spellStart"/>
      <w:r w:rsidR="008C13B9" w:rsidRPr="00182948">
        <w:rPr>
          <w:bCs/>
          <w:sz w:val="18"/>
          <w:szCs w:val="18"/>
        </w:rPr>
        <w:t>coreutils</w:t>
      </w:r>
      <w:proofErr w:type="spellEnd"/>
    </w:p>
    <w:p w14:paraId="1BCDB077" w14:textId="7B8E9BAA" w:rsidR="00085B25" w:rsidRDefault="00085B25" w:rsidP="00D03AFD">
      <w:pPr>
        <w:spacing w:after="0"/>
        <w:ind w:firstLine="720"/>
        <w:rPr>
          <w:bCs/>
        </w:rPr>
      </w:pPr>
      <w:r>
        <w:rPr>
          <w:bCs/>
        </w:rPr>
        <w:t xml:space="preserve">To set up </w:t>
      </w:r>
      <w:r w:rsidR="005972E8">
        <w:rPr>
          <w:bCs/>
        </w:rPr>
        <w:t xml:space="preserve">your </w:t>
      </w:r>
      <w:proofErr w:type="spellStart"/>
      <w:r>
        <w:rPr>
          <w:bCs/>
        </w:rPr>
        <w:t>zsh</w:t>
      </w:r>
      <w:proofErr w:type="spellEnd"/>
      <w:r>
        <w:rPr>
          <w:bCs/>
        </w:rPr>
        <w:t xml:space="preserve"> environment</w:t>
      </w:r>
      <w:r w:rsidR="005972E8">
        <w:rPr>
          <w:bCs/>
        </w:rPr>
        <w:t xml:space="preserve"> to use homebrew, from your home directory:</w:t>
      </w:r>
    </w:p>
    <w:p w14:paraId="1BC1938C" w14:textId="3908C4A7" w:rsidR="00085B25" w:rsidRDefault="00085B25" w:rsidP="00D03AFD">
      <w:pPr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% </w:t>
      </w:r>
      <w:r w:rsidR="005972E8" w:rsidRPr="005972E8">
        <w:rPr>
          <w:bCs/>
          <w:sz w:val="18"/>
          <w:szCs w:val="18"/>
        </w:rPr>
        <w:t xml:space="preserve">echo 'eval "$(/opt/homebrew/bin/brew </w:t>
      </w:r>
      <w:proofErr w:type="spellStart"/>
      <w:r w:rsidR="005972E8" w:rsidRPr="005972E8">
        <w:rPr>
          <w:bCs/>
          <w:sz w:val="18"/>
          <w:szCs w:val="18"/>
        </w:rPr>
        <w:t>shellenv</w:t>
      </w:r>
      <w:proofErr w:type="spellEnd"/>
      <w:r w:rsidR="005972E8" w:rsidRPr="005972E8">
        <w:rPr>
          <w:bCs/>
          <w:sz w:val="18"/>
          <w:szCs w:val="18"/>
        </w:rPr>
        <w:t>)"' &gt;</w:t>
      </w:r>
      <w:r w:rsidR="005972E8">
        <w:rPr>
          <w:bCs/>
          <w:sz w:val="18"/>
          <w:szCs w:val="18"/>
        </w:rPr>
        <w:t xml:space="preserve"> .</w:t>
      </w:r>
      <w:proofErr w:type="spellStart"/>
      <w:r w:rsidR="005972E8">
        <w:rPr>
          <w:bCs/>
          <w:sz w:val="18"/>
          <w:szCs w:val="18"/>
        </w:rPr>
        <w:t>zprofile</w:t>
      </w:r>
      <w:proofErr w:type="spellEnd"/>
    </w:p>
    <w:p w14:paraId="1401DB9D" w14:textId="77777777" w:rsidR="00016CB7" w:rsidRDefault="00016CB7" w:rsidP="00016CB7">
      <w:pPr>
        <w:spacing w:after="0"/>
        <w:rPr>
          <w:b/>
          <w:bCs/>
        </w:rPr>
      </w:pPr>
    </w:p>
    <w:p w14:paraId="2E714391" w14:textId="6E5A29C8" w:rsidR="00016CB7" w:rsidRDefault="00016CB7" w:rsidP="00016CB7">
      <w:pPr>
        <w:spacing w:after="0"/>
        <w:rPr>
          <w:bCs/>
        </w:rPr>
      </w:pPr>
      <w:r w:rsidRPr="00182948">
        <w:rPr>
          <w:b/>
          <w:bCs/>
        </w:rPr>
        <w:t>Python</w:t>
      </w:r>
      <w:r>
        <w:rPr>
          <w:bCs/>
        </w:rPr>
        <w:t>:</w:t>
      </w:r>
    </w:p>
    <w:p w14:paraId="4A39ED76" w14:textId="77777777" w:rsidR="00016CB7" w:rsidRDefault="00016CB7" w:rsidP="00016CB7">
      <w:pPr>
        <w:spacing w:after="0"/>
        <w:ind w:firstLine="360"/>
      </w:pPr>
      <w:r>
        <w:t>Install via homebrew:</w:t>
      </w:r>
    </w:p>
    <w:p w14:paraId="2B57B544" w14:textId="77777777" w:rsidR="00016CB7" w:rsidRDefault="00016CB7" w:rsidP="00016CB7">
      <w:pPr>
        <w:spacing w:after="0"/>
        <w:ind w:firstLine="360"/>
        <w:rPr>
          <w:bCs/>
        </w:rPr>
      </w:pPr>
      <w:r>
        <w:tab/>
      </w:r>
      <w:r w:rsidRPr="00182948">
        <w:rPr>
          <w:bCs/>
          <w:sz w:val="18"/>
          <w:szCs w:val="18"/>
        </w:rPr>
        <w:t xml:space="preserve">% brew install </w:t>
      </w:r>
      <w:r>
        <w:rPr>
          <w:bCs/>
          <w:sz w:val="18"/>
          <w:szCs w:val="18"/>
        </w:rPr>
        <w:t>python</w:t>
      </w:r>
      <w:r>
        <w:rPr>
          <w:bCs/>
        </w:rPr>
        <w:t xml:space="preserve"> </w:t>
      </w:r>
    </w:p>
    <w:p w14:paraId="5ED1ACAC" w14:textId="77777777" w:rsidR="00016CB7" w:rsidRDefault="00016CB7" w:rsidP="00016CB7">
      <w:pPr>
        <w:spacing w:after="0"/>
        <w:ind w:firstLine="360"/>
        <w:rPr>
          <w:bCs/>
        </w:rPr>
      </w:pPr>
    </w:p>
    <w:p w14:paraId="2CDA1A74" w14:textId="77777777" w:rsidR="00016CB7" w:rsidRDefault="00016CB7" w:rsidP="00016CB7">
      <w:pPr>
        <w:spacing w:after="0"/>
        <w:ind w:firstLine="360"/>
        <w:rPr>
          <w:bCs/>
        </w:rPr>
      </w:pPr>
      <w:r>
        <w:rPr>
          <w:bCs/>
        </w:rPr>
        <w:t>Alternatively, install from python.org/downloads</w:t>
      </w:r>
    </w:p>
    <w:p w14:paraId="4635910F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>
        <w:rPr>
          <w:bCs/>
          <w:sz w:val="18"/>
          <w:szCs w:val="18"/>
        </w:rPr>
        <w:t xml:space="preserve">% </w:t>
      </w:r>
      <w:r w:rsidRPr="00470396">
        <w:rPr>
          <w:bCs/>
          <w:sz w:val="18"/>
          <w:szCs w:val="18"/>
        </w:rPr>
        <w:t>python3 -V</w:t>
      </w:r>
      <w:r>
        <w:rPr>
          <w:bCs/>
          <w:sz w:val="18"/>
          <w:szCs w:val="18"/>
        </w:rPr>
        <w:tab/>
        <w:t># check your python version</w:t>
      </w:r>
    </w:p>
    <w:p w14:paraId="100AB9C7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</w:t>
      </w:r>
      <w:r w:rsidRPr="000C527B">
        <w:rPr>
          <w:bCs/>
          <w:sz w:val="18"/>
          <w:szCs w:val="18"/>
        </w:rPr>
        <w:t>which python3</w:t>
      </w:r>
      <w:r>
        <w:rPr>
          <w:bCs/>
          <w:sz w:val="18"/>
          <w:szCs w:val="18"/>
        </w:rPr>
        <w:tab/>
        <w:t># where you’re getting it from</w:t>
      </w:r>
    </w:p>
    <w:p w14:paraId="0685CC28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Ex. </w:t>
      </w:r>
      <w:r>
        <w:rPr>
          <w:bCs/>
          <w:sz w:val="18"/>
          <w:szCs w:val="18"/>
        </w:rPr>
        <w:tab/>
        <w:t>At python.org, right click on the “</w:t>
      </w:r>
      <w:r w:rsidRPr="000C527B">
        <w:rPr>
          <w:bCs/>
          <w:sz w:val="18"/>
          <w:szCs w:val="18"/>
        </w:rPr>
        <w:t>macOS 64-bit universal2 installer</w:t>
      </w:r>
      <w:r>
        <w:rPr>
          <w:bCs/>
          <w:sz w:val="18"/>
          <w:szCs w:val="18"/>
        </w:rPr>
        <w:t>” and “copy link address”.</w:t>
      </w:r>
    </w:p>
    <w:p w14:paraId="55F5CB3C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curl -O </w:t>
      </w:r>
      <w:hyperlink r:id="rId6" w:history="1">
        <w:r w:rsidRPr="001A17FE">
          <w:rPr>
            <w:rStyle w:val="Hyperlink"/>
            <w:bCs/>
            <w:sz w:val="18"/>
            <w:szCs w:val="18"/>
          </w:rPr>
          <w:t>https://www.python.org/ftp/python/3.12.2/python-3.12.2-macos11.pkg</w:t>
        </w:r>
      </w:hyperlink>
    </w:p>
    <w:p w14:paraId="5182992F" w14:textId="77777777" w:rsidR="00016CB7" w:rsidRDefault="00016CB7" w:rsidP="00016CB7">
      <w:pPr>
        <w:tabs>
          <w:tab w:val="left" w:pos="990"/>
        </w:tabs>
        <w:spacing w:after="0"/>
        <w:ind w:firstLine="720"/>
      </w:pPr>
      <w:r>
        <w:rPr>
          <w:bCs/>
          <w:sz w:val="18"/>
          <w:szCs w:val="18"/>
        </w:rPr>
        <w:tab/>
        <w:t xml:space="preserve">% </w:t>
      </w:r>
      <w:proofErr w:type="spellStart"/>
      <w:r w:rsidRPr="000C527B">
        <w:rPr>
          <w:bCs/>
          <w:sz w:val="18"/>
          <w:szCs w:val="18"/>
        </w:rPr>
        <w:t>sudo</w:t>
      </w:r>
      <w:proofErr w:type="spellEnd"/>
      <w:r w:rsidRPr="000C527B">
        <w:rPr>
          <w:bCs/>
          <w:sz w:val="18"/>
          <w:szCs w:val="18"/>
        </w:rPr>
        <w:t xml:space="preserve"> installer -pkg ./python-3.12.2-macos11.pkg -target /</w:t>
      </w:r>
      <w:r>
        <w:rPr>
          <w:bCs/>
          <w:sz w:val="18"/>
          <w:szCs w:val="18"/>
        </w:rPr>
        <w:tab/>
      </w:r>
    </w:p>
    <w:p w14:paraId="1A3B787E" w14:textId="77777777" w:rsidR="00016CB7" w:rsidRDefault="00016CB7" w:rsidP="00016CB7">
      <w:pPr>
        <w:spacing w:after="0"/>
      </w:pPr>
    </w:p>
    <w:p w14:paraId="768A3A22" w14:textId="771A7694" w:rsidR="00016CB7" w:rsidRDefault="006336AA" w:rsidP="00016CB7">
      <w:pPr>
        <w:spacing w:after="0"/>
        <w:ind w:firstLine="360"/>
      </w:pPr>
      <w:r>
        <w:t xml:space="preserve">Either way, </w:t>
      </w:r>
      <w:r w:rsidR="00016CB7">
        <w:t xml:space="preserve">pdf2scanlist.py requires </w:t>
      </w:r>
      <w:proofErr w:type="spellStart"/>
      <w:r w:rsidR="00016CB7">
        <w:t>pdfreader</w:t>
      </w:r>
      <w:proofErr w:type="spellEnd"/>
    </w:p>
    <w:p w14:paraId="206D01C7" w14:textId="2FE52BAE" w:rsidR="005972E8" w:rsidRDefault="00016CB7" w:rsidP="00016CB7">
      <w:pPr>
        <w:spacing w:after="0"/>
        <w:ind w:firstLine="720"/>
        <w:rPr>
          <w:sz w:val="18"/>
          <w:szCs w:val="18"/>
        </w:rPr>
      </w:pPr>
      <w:r>
        <w:tab/>
      </w:r>
      <w:r w:rsidRPr="00D03AFD">
        <w:rPr>
          <w:sz w:val="18"/>
          <w:szCs w:val="18"/>
        </w:rPr>
        <w:t xml:space="preserve">% pip3 install </w:t>
      </w:r>
      <w:proofErr w:type="spellStart"/>
      <w:r w:rsidRPr="00D03AFD">
        <w:rPr>
          <w:sz w:val="18"/>
          <w:szCs w:val="18"/>
        </w:rPr>
        <w:t>pdfreader</w:t>
      </w:r>
      <w:proofErr w:type="spellEnd"/>
    </w:p>
    <w:p w14:paraId="5A2F8EF5" w14:textId="77777777" w:rsidR="003408C6" w:rsidRDefault="003408C6" w:rsidP="003408C6">
      <w:pPr>
        <w:spacing w:after="0"/>
        <w:ind w:firstLine="360"/>
      </w:pPr>
    </w:p>
    <w:p w14:paraId="1A4F429D" w14:textId="45285021" w:rsidR="003408C6" w:rsidRDefault="003408C6" w:rsidP="003408C6">
      <w:pPr>
        <w:spacing w:after="0"/>
        <w:ind w:firstLine="360"/>
      </w:pPr>
      <w:r>
        <w:t>You will also need to build OGRE's internal python libraries</w:t>
      </w:r>
    </w:p>
    <w:p w14:paraId="1B9F2F71" w14:textId="6085109A" w:rsidR="003408C6" w:rsidRPr="003408C6" w:rsidRDefault="003408C6" w:rsidP="003408C6">
      <w:pPr>
        <w:tabs>
          <w:tab w:val="left" w:pos="1080"/>
        </w:tabs>
        <w:spacing w:after="0"/>
        <w:ind w:left="1080"/>
        <w:rPr>
          <w:bCs/>
          <w:sz w:val="18"/>
          <w:szCs w:val="18"/>
        </w:rPr>
      </w:pPr>
      <w:r w:rsidRPr="003408C6">
        <w:rPr>
          <w:bCs/>
          <w:sz w:val="21"/>
          <w:szCs w:val="21"/>
        </w:rPr>
        <w:tab/>
      </w:r>
      <w:r w:rsidRPr="003408C6">
        <w:rPr>
          <w:bCs/>
          <w:sz w:val="18"/>
          <w:szCs w:val="18"/>
        </w:rPr>
        <w:t>% cd [location]/OGRE-pipeline/lib/PY</w:t>
      </w:r>
    </w:p>
    <w:p w14:paraId="02D55BD6" w14:textId="44EBCB08" w:rsidR="003408C6" w:rsidRPr="00085B25" w:rsidRDefault="003408C6" w:rsidP="003408C6">
      <w:pPr>
        <w:spacing w:after="0"/>
        <w:ind w:left="720" w:firstLine="720"/>
        <w:rPr>
          <w:bCs/>
          <w:sz w:val="18"/>
          <w:szCs w:val="18"/>
        </w:rPr>
      </w:pPr>
      <w:r w:rsidRPr="003408C6">
        <w:rPr>
          <w:bCs/>
          <w:sz w:val="18"/>
          <w:szCs w:val="18"/>
        </w:rPr>
        <w:t>% bash setup.sh</w:t>
      </w:r>
    </w:p>
    <w:p w14:paraId="022FACC6" w14:textId="77777777" w:rsidR="00016CB7" w:rsidRDefault="00016CB7" w:rsidP="00032384">
      <w:pPr>
        <w:spacing w:after="0"/>
        <w:rPr>
          <w:b/>
          <w:bCs/>
        </w:rPr>
      </w:pPr>
    </w:p>
    <w:p w14:paraId="7AEDD617" w14:textId="7A17E817" w:rsidR="004040B2" w:rsidRDefault="004040B2" w:rsidP="00182948">
      <w:pPr>
        <w:rPr>
          <w:bCs/>
        </w:rPr>
      </w:pPr>
      <w:r w:rsidRPr="003C4AB9">
        <w:rPr>
          <w:b/>
          <w:bCs/>
        </w:rPr>
        <w:t>Git:</w:t>
      </w:r>
      <w:r>
        <w:rPr>
          <w:bCs/>
        </w:rPr>
        <w:tab/>
      </w:r>
      <w:r w:rsidRPr="00182948">
        <w:rPr>
          <w:bCs/>
          <w:sz w:val="18"/>
          <w:szCs w:val="18"/>
        </w:rPr>
        <w:t>% brew install git</w:t>
      </w:r>
      <w:r>
        <w:rPr>
          <w:bCs/>
        </w:rPr>
        <w:tab/>
      </w:r>
    </w:p>
    <w:p w14:paraId="600DBDC8" w14:textId="06AE2FFA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FSL:</w:t>
      </w:r>
      <w:r>
        <w:rPr>
          <w:bCs/>
        </w:rPr>
        <w:t xml:space="preserve"> </w:t>
      </w:r>
      <w:hyperlink r:id="rId7" w:history="1">
        <w:r w:rsidRPr="001C6664">
          <w:rPr>
            <w:rStyle w:val="Hyperlink"/>
            <w:bCs/>
          </w:rPr>
          <w:t>https://fsl.fmrib.ox.ac.uk/fsl/fslwiki/FslInstallation</w:t>
        </w:r>
      </w:hyperlink>
    </w:p>
    <w:p w14:paraId="168E1461" w14:textId="77777777" w:rsidR="008C13B9" w:rsidRDefault="008C13B9" w:rsidP="008C13B9">
      <w:pPr>
        <w:spacing w:after="0"/>
      </w:pPr>
      <w:r w:rsidRPr="008C13B9">
        <w:rPr>
          <w:bCs/>
        </w:rPr>
        <w:t xml:space="preserve">Upgrade BASH: </w:t>
      </w:r>
      <w:hyperlink r:id="rId8" w:history="1">
        <w:r w:rsidRPr="00C902DD">
          <w:rPr>
            <w:rStyle w:val="Hyperlink"/>
          </w:rPr>
          <w:t>https://itnext.io/upgrading-bash-on-macos-7138bd1066ba</w:t>
        </w:r>
      </w:hyperlink>
    </w:p>
    <w:p w14:paraId="68DAACE5" w14:textId="4F01DD22" w:rsidR="008C13B9" w:rsidRDefault="008C13B9" w:rsidP="008C13B9">
      <w:pPr>
        <w:pStyle w:val="ListParagraph"/>
        <w:numPr>
          <w:ilvl w:val="0"/>
          <w:numId w:val="1"/>
        </w:numPr>
      </w:pPr>
      <w:r>
        <w:t xml:space="preserve">The “vim” step is annoying but </w:t>
      </w:r>
      <w:r w:rsidR="00E66EDA">
        <w:t xml:space="preserve">for basic vim navigation </w:t>
      </w:r>
      <w:r>
        <w:t xml:space="preserve">see </w:t>
      </w:r>
      <w:hyperlink r:id="rId9" w:history="1">
        <w:r w:rsidRPr="000268C4">
          <w:rPr>
            <w:rStyle w:val="Hyperlink"/>
          </w:rPr>
          <w:t>https://opensource.com/article/19/3/getting-started-vim</w:t>
        </w:r>
      </w:hyperlink>
      <w:r>
        <w:t xml:space="preserve"> , Step 2</w:t>
      </w:r>
    </w:p>
    <w:p w14:paraId="3F516667" w14:textId="5845A77B" w:rsidR="00424132" w:rsidRDefault="00E66EDA" w:rsidP="00424132">
      <w:pPr>
        <w:pStyle w:val="ListParagraph"/>
        <w:numPr>
          <w:ilvl w:val="0"/>
          <w:numId w:val="1"/>
        </w:numPr>
      </w:pPr>
      <w:r>
        <w:t>Final step (</w:t>
      </w:r>
      <w:proofErr w:type="spellStart"/>
      <w:r w:rsidRPr="00E66EDA">
        <w:t>chsh</w:t>
      </w:r>
      <w:proofErr w:type="spellEnd"/>
      <w:r w:rsidRPr="00E66EDA">
        <w:t xml:space="preserve"> -s /opt/homebrew/bin/bash</w:t>
      </w:r>
      <w:r>
        <w:t>) may need to be completed by all users</w:t>
      </w:r>
    </w:p>
    <w:p w14:paraId="03370C7A" w14:textId="34A4A4EB" w:rsidR="00424132" w:rsidRDefault="00424132" w:rsidP="00424132">
      <w:pPr>
        <w:pStyle w:val="ListParagraph"/>
        <w:numPr>
          <w:ilvl w:val="0"/>
          <w:numId w:val="1"/>
        </w:numPr>
      </w:pPr>
      <w:r>
        <w:t xml:space="preserve">Alternatively, for users who wish to keep the native </w:t>
      </w:r>
      <w:proofErr w:type="spellStart"/>
      <w:r>
        <w:t>zsh</w:t>
      </w:r>
      <w:proofErr w:type="spellEnd"/>
    </w:p>
    <w:p w14:paraId="15527721" w14:textId="6C79FE3E" w:rsidR="00424132" w:rsidRDefault="00424132" w:rsidP="00424132">
      <w:pPr>
        <w:spacing w:after="0"/>
        <w:ind w:left="1440"/>
      </w:pPr>
      <w:r>
        <w:t xml:space="preserve">Create </w:t>
      </w:r>
      <w:proofErr w:type="spellStart"/>
      <w:r>
        <w:t>softlinks</w:t>
      </w:r>
      <w:proofErr w:type="spellEnd"/>
      <w:r>
        <w:t xml:space="preserve"> in /</w:t>
      </w:r>
      <w:proofErr w:type="spellStart"/>
      <w:r>
        <w:t>usr</w:t>
      </w:r>
      <w:proofErr w:type="spellEnd"/>
      <w:r>
        <w:t>/local/bin</w:t>
      </w:r>
    </w:p>
    <w:p w14:paraId="7C97CB54" w14:textId="067CAAEF" w:rsidR="008C13B9" w:rsidRDefault="00424132" w:rsidP="00424132">
      <w:pPr>
        <w:spacing w:after="0"/>
        <w:ind w:left="1440"/>
      </w:pP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77B64699" w14:textId="5154251F" w:rsidR="00424132" w:rsidRDefault="00424132" w:rsidP="00424132">
      <w:pPr>
        <w:spacing w:after="0"/>
        <w:ind w:left="1440"/>
      </w:pPr>
      <w:r>
        <w:lastRenderedPageBreak/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/opt/homebrew/Cellar/bash/&lt;version&gt;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2420EE3B" w14:textId="423D2E5C" w:rsidR="00424132" w:rsidRDefault="00424132" w:rsidP="00424132">
      <w:pPr>
        <w:spacing w:after="0"/>
        <w:ind w:left="1440"/>
      </w:pPr>
      <w:r>
        <w:tab/>
        <w:t>Ex.</w:t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/bin/bash /</w:t>
      </w:r>
      <w:proofErr w:type="spellStart"/>
      <w:r w:rsidRPr="00424132">
        <w:t>usr</w:t>
      </w:r>
      <w:proofErr w:type="spellEnd"/>
      <w:r w:rsidRPr="00424132">
        <w:t>/local/bin</w:t>
      </w:r>
    </w:p>
    <w:p w14:paraId="4028507F" w14:textId="0929367E" w:rsidR="00424132" w:rsidRDefault="00424132" w:rsidP="00424132">
      <w:pPr>
        <w:spacing w:after="0"/>
        <w:ind w:left="1440"/>
      </w:pPr>
      <w:r>
        <w:tab/>
      </w:r>
      <w:r>
        <w:tab/>
      </w:r>
      <w:proofErr w:type="spellStart"/>
      <w:r w:rsidRPr="00424132">
        <w:t>sudo</w:t>
      </w:r>
      <w:proofErr w:type="spellEnd"/>
      <w:r w:rsidRPr="00424132">
        <w:t xml:space="preserve"> ln -s </w:t>
      </w:r>
      <w:r>
        <w:t>/opt/homebrew/Cellar/bash/5.2.12</w:t>
      </w:r>
      <w:r w:rsidRPr="00424132">
        <w:t>/bin/</w:t>
      </w:r>
      <w:proofErr w:type="spellStart"/>
      <w:r w:rsidRPr="00424132">
        <w:t>bash</w:t>
      </w:r>
      <w:r>
        <w:t>bug</w:t>
      </w:r>
      <w:proofErr w:type="spellEnd"/>
      <w:r w:rsidRPr="00424132">
        <w:t xml:space="preserve"> /</w:t>
      </w:r>
      <w:proofErr w:type="spellStart"/>
      <w:r w:rsidRPr="00424132">
        <w:t>usr</w:t>
      </w:r>
      <w:proofErr w:type="spellEnd"/>
      <w:r w:rsidRPr="00424132">
        <w:t>/local/bin</w:t>
      </w:r>
    </w:p>
    <w:p w14:paraId="0D1C3A39" w14:textId="799064C9" w:rsidR="00424132" w:rsidRDefault="00424132" w:rsidP="00424132">
      <w:pPr>
        <w:spacing w:after="0"/>
        <w:ind w:left="1440"/>
      </w:pPr>
      <w:r>
        <w:t xml:space="preserve">Usage: </w:t>
      </w:r>
      <w:r w:rsidRPr="00424132">
        <w:t>At the top of your bash scripts use the shebang</w:t>
      </w:r>
    </w:p>
    <w:p w14:paraId="3B28028E" w14:textId="368250DA" w:rsidR="00375F03" w:rsidRDefault="00424132" w:rsidP="00375F03">
      <w:pPr>
        <w:spacing w:after="0"/>
        <w:ind w:left="1440"/>
      </w:pPr>
      <w:r>
        <w:tab/>
      </w:r>
      <w:r w:rsidRPr="00424132">
        <w:t>#!/usr/local/bin/bash</w:t>
      </w:r>
    </w:p>
    <w:p w14:paraId="4064946F" w14:textId="549BAB3A" w:rsidR="00375F03" w:rsidRDefault="00375F03" w:rsidP="00375F03">
      <w:pPr>
        <w:spacing w:after="0"/>
        <w:ind w:left="1440"/>
      </w:pPr>
      <w:r>
        <w:t>or</w:t>
      </w:r>
    </w:p>
    <w:p w14:paraId="7304BEF6" w14:textId="7F8EA28E" w:rsidR="00375F03" w:rsidRPr="00424132" w:rsidRDefault="00375F03" w:rsidP="00375F03">
      <w:pPr>
        <w:spacing w:after="0"/>
        <w:ind w:left="1440"/>
      </w:pPr>
      <w:r>
        <w:tab/>
        <w:t>#!/usr/bin/env bash #this may or may not be equivalent to the above</w:t>
      </w:r>
    </w:p>
    <w:p w14:paraId="44493158" w14:textId="77777777" w:rsidR="00424132" w:rsidRDefault="00424132" w:rsidP="00DE4964">
      <w:pPr>
        <w:spacing w:after="0"/>
        <w:rPr>
          <w:b/>
          <w:u w:val="single"/>
        </w:rPr>
      </w:pPr>
    </w:p>
    <w:p w14:paraId="5D0832A8" w14:textId="3B023F9B" w:rsidR="00DE4964" w:rsidRPr="00D433A7" w:rsidRDefault="00DE4964" w:rsidP="00DE4964">
      <w:pPr>
        <w:spacing w:after="0"/>
      </w:pPr>
      <w:proofErr w:type="spellStart"/>
      <w:r w:rsidRPr="00DE4964">
        <w:rPr>
          <w:b/>
          <w:u w:val="single"/>
        </w:rPr>
        <w:t>Freesurfer</w:t>
      </w:r>
      <w:proofErr w:type="spellEnd"/>
      <w:r w:rsidR="000507FE">
        <w:rPr>
          <w:b/>
          <w:u w:val="single"/>
        </w:rPr>
        <w:t>:</w:t>
      </w:r>
      <w:r w:rsidR="00D96315">
        <w:t xml:space="preserve">  </w:t>
      </w:r>
      <w:r w:rsidR="00D433A7" w:rsidRPr="00D433A7">
        <w:t>https://surfer.nmr.mgh.harvard.edu/fswiki//FS7_mac</w:t>
      </w:r>
    </w:p>
    <w:p w14:paraId="1E8C50DE" w14:textId="0DBDD514" w:rsidR="00DE4964" w:rsidRPr="00D96315" w:rsidRDefault="00DE4964" w:rsidP="00DE4964">
      <w:pPr>
        <w:spacing w:after="0"/>
        <w:rPr>
          <w:b/>
        </w:rPr>
      </w:pPr>
      <w:proofErr w:type="spellStart"/>
      <w:r w:rsidRPr="00D96315">
        <w:rPr>
          <w:b/>
        </w:rPr>
        <w:t>Freesurfer</w:t>
      </w:r>
      <w:proofErr w:type="spellEnd"/>
      <w:r w:rsidRPr="00D96315">
        <w:rPr>
          <w:b/>
        </w:rPr>
        <w:t xml:space="preserve"> is used by the pipeline</w:t>
      </w:r>
      <w:r w:rsidR="003C4AB9">
        <w:rPr>
          <w:b/>
        </w:rPr>
        <w:t xml:space="preserve">. Versions 5.3.0-HCP, 7.2.0, </w:t>
      </w:r>
      <w:r w:rsidRPr="00D96315">
        <w:rPr>
          <w:b/>
        </w:rPr>
        <w:t>7.3.2</w:t>
      </w:r>
      <w:r w:rsidR="002A4124">
        <w:rPr>
          <w:b/>
        </w:rPr>
        <w:t xml:space="preserve">, </w:t>
      </w:r>
      <w:r w:rsidR="003C4AB9">
        <w:rPr>
          <w:b/>
        </w:rPr>
        <w:t>7.4.0</w:t>
      </w:r>
      <w:r w:rsidR="002A4124">
        <w:rPr>
          <w:b/>
        </w:rPr>
        <w:t xml:space="preserve"> and 7.4.1</w:t>
      </w:r>
      <w:r w:rsidRPr="00D96315">
        <w:rPr>
          <w:b/>
        </w:rPr>
        <w:t xml:space="preserve"> have all been implemented in the pipeline.</w:t>
      </w:r>
    </w:p>
    <w:p w14:paraId="08071577" w14:textId="77777777" w:rsidR="00DE4964" w:rsidRDefault="00DE4964" w:rsidP="00D03AFD">
      <w:pPr>
        <w:spacing w:after="0"/>
        <w:ind w:firstLine="360"/>
      </w:pPr>
      <w:r>
        <w:t>Download</w:t>
      </w:r>
    </w:p>
    <w:p w14:paraId="12CF2E48" w14:textId="3ED4E8DD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r w:rsidRPr="00D03AFD">
        <w:rPr>
          <w:sz w:val="18"/>
          <w:szCs w:val="18"/>
        </w:rPr>
        <w:t>curl -O &lt;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URL&gt;</w:t>
      </w:r>
    </w:p>
    <w:p w14:paraId="312F2E8A" w14:textId="46A426EC" w:rsidR="00DE4964" w:rsidRDefault="00DE4964" w:rsidP="00DE4964">
      <w:pPr>
        <w:spacing w:after="0"/>
      </w:pPr>
      <w:r>
        <w:tab/>
      </w:r>
      <w:r w:rsidRPr="00D03AFD">
        <w:rPr>
          <w:sz w:val="18"/>
          <w:szCs w:val="18"/>
        </w:rPr>
        <w:t xml:space="preserve">Ex. </w:t>
      </w:r>
      <w:r w:rsidR="00EB686B" w:rsidRPr="00D03AFD">
        <w:rPr>
          <w:sz w:val="18"/>
          <w:szCs w:val="18"/>
        </w:rPr>
        <w:t xml:space="preserve">% </w:t>
      </w:r>
      <w:r w:rsidR="00EB686B" w:rsidRPr="00EB686B">
        <w:rPr>
          <w:sz w:val="18"/>
          <w:szCs w:val="18"/>
        </w:rPr>
        <w:t>https://surfer.nmr.mgh.harvard.edu/pub/dist/freesurfer/7.4.1/freesurfer-macOS-darwin_x86_64-7.4.1.tar.gz</w:t>
      </w:r>
    </w:p>
    <w:p w14:paraId="7A192850" w14:textId="77777777" w:rsidR="00DE4964" w:rsidRDefault="00DE4964" w:rsidP="00D03AFD">
      <w:pPr>
        <w:spacing w:after="0"/>
        <w:ind w:firstLine="360"/>
      </w:pPr>
      <w:r>
        <w:t>Install</w:t>
      </w:r>
    </w:p>
    <w:p w14:paraId="322C9081" w14:textId="05DB6CC0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tar -C &lt;where to install&gt; -</w:t>
      </w:r>
      <w:proofErr w:type="spellStart"/>
      <w:r w:rsidRPr="00D03AFD">
        <w:rPr>
          <w:sz w:val="18"/>
          <w:szCs w:val="18"/>
        </w:rPr>
        <w:t>zxvpf</w:t>
      </w:r>
      <w:proofErr w:type="spellEnd"/>
      <w:r w:rsidRPr="00D03AFD">
        <w:rPr>
          <w:sz w:val="18"/>
          <w:szCs w:val="18"/>
        </w:rPr>
        <w:t xml:space="preserve"> &lt;downloaded file&gt;</w:t>
      </w:r>
    </w:p>
    <w:p w14:paraId="0E1A158D" w14:textId="22761097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>Ex.</w:t>
      </w:r>
      <w:r w:rsidR="00EB686B" w:rsidRPr="00D03AFD">
        <w:rPr>
          <w:sz w:val="18"/>
          <w:szCs w:val="18"/>
        </w:rPr>
        <w:t xml:space="preserve"> </w:t>
      </w:r>
      <w:r w:rsidR="00EB686B">
        <w:rPr>
          <w:sz w:val="18"/>
          <w:szCs w:val="18"/>
        </w:rPr>
        <w:tab/>
      </w:r>
      <w:r w:rsidR="00EB686B"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proofErr w:type="spellStart"/>
      <w:r w:rsidRPr="00D03AFD">
        <w:rPr>
          <w:sz w:val="18"/>
          <w:szCs w:val="18"/>
        </w:rPr>
        <w:t>mkdir</w:t>
      </w:r>
      <w:proofErr w:type="spellEnd"/>
      <w:r w:rsidR="00EB686B" w:rsidRPr="00D03AFD">
        <w:rPr>
          <w:sz w:val="18"/>
          <w:szCs w:val="18"/>
        </w:rPr>
        <w:t xml:space="preserve"> -p</w:t>
      </w:r>
      <w:r w:rsidRPr="00D03AFD">
        <w:rPr>
          <w:sz w:val="18"/>
          <w:szCs w:val="18"/>
        </w:rPr>
        <w:t xml:space="preserve">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="00EB686B" w:rsidRPr="00D03AFD">
        <w:rPr>
          <w:sz w:val="18"/>
          <w:szCs w:val="18"/>
        </w:rPr>
        <w:t xml:space="preserve"> # create folder if it doesn’t exist</w:t>
      </w:r>
    </w:p>
    <w:p w14:paraId="19B96884" w14:textId="26673711" w:rsidR="00D96315" w:rsidRPr="00D03AFD" w:rsidRDefault="00EB686B" w:rsidP="00D03AFD">
      <w:pPr>
        <w:spacing w:after="0"/>
        <w:ind w:firstLine="99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="00D96315" w:rsidRPr="00D03AFD">
        <w:rPr>
          <w:sz w:val="18"/>
          <w:szCs w:val="18"/>
        </w:rPr>
        <w:t>sudo</w:t>
      </w:r>
      <w:proofErr w:type="spellEnd"/>
      <w:r w:rsidR="00D96315" w:rsidRPr="00D03AFD">
        <w:rPr>
          <w:sz w:val="18"/>
          <w:szCs w:val="18"/>
        </w:rPr>
        <w:t xml:space="preserve"> tar -C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-</w:t>
      </w:r>
      <w:proofErr w:type="spellStart"/>
      <w:r w:rsidR="00D96315" w:rsidRPr="00D03AFD">
        <w:rPr>
          <w:sz w:val="18"/>
          <w:szCs w:val="18"/>
        </w:rPr>
        <w:t>zxvpf</w:t>
      </w:r>
      <w:proofErr w:type="spellEnd"/>
      <w:r w:rsidR="00D96315" w:rsidRPr="00D03AFD">
        <w:rPr>
          <w:sz w:val="18"/>
          <w:szCs w:val="18"/>
        </w:rPr>
        <w:t xml:space="preserve"> </w:t>
      </w:r>
      <w:r w:rsidRPr="00D03AFD">
        <w:rPr>
          <w:sz w:val="18"/>
          <w:szCs w:val="18"/>
        </w:rPr>
        <w:t>freesurfer-macOS-darwin_x86_64-7.4.1.tar.gz</w:t>
      </w:r>
      <w:r w:rsidRPr="00D03AFD" w:rsidDel="00EB686B">
        <w:rPr>
          <w:sz w:val="18"/>
          <w:szCs w:val="18"/>
        </w:rPr>
        <w:t xml:space="preserve"> </w:t>
      </w:r>
    </w:p>
    <w:p w14:paraId="782D4EBB" w14:textId="77C4501B" w:rsidR="00DE4964" w:rsidRDefault="00D96315" w:rsidP="00D03AFD">
      <w:pPr>
        <w:spacing w:after="0"/>
        <w:ind w:firstLine="360"/>
      </w:pPr>
      <w:r>
        <w:t xml:space="preserve">Rename so this </w:t>
      </w:r>
      <w:r w:rsidR="00DE4964">
        <w:t>version is not crushed by a future version</w:t>
      </w:r>
      <w:r w:rsidR="00640A7C">
        <w:t>.</w:t>
      </w:r>
    </w:p>
    <w:p w14:paraId="5CD23C7C" w14:textId="60B84238" w:rsidR="00D96315" w:rsidRPr="00D03AFD" w:rsidRDefault="002A4124" w:rsidP="00D96315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</w:t>
      </w:r>
      <w:r w:rsidR="00D96315" w:rsidRPr="00D03AFD">
        <w:rPr>
          <w:sz w:val="18"/>
          <w:szCs w:val="18"/>
        </w:rPr>
        <w:t>mv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 xml:space="preserve"> /Applications/</w:t>
      </w:r>
      <w:proofErr w:type="spellStart"/>
      <w:r w:rsidR="00D96315" w:rsidRPr="00D03AFD">
        <w:rPr>
          <w:sz w:val="18"/>
          <w:szCs w:val="18"/>
        </w:rPr>
        <w:t>freesurfer</w:t>
      </w:r>
      <w:proofErr w:type="spellEnd"/>
      <w:r w:rsidR="00D96315" w:rsidRPr="00D03AFD">
        <w:rPr>
          <w:sz w:val="18"/>
          <w:szCs w:val="18"/>
        </w:rPr>
        <w:t>/&lt;version&gt;</w:t>
      </w:r>
    </w:p>
    <w:p w14:paraId="086739D7" w14:textId="5128ABF4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Ex. </w:t>
      </w:r>
      <w:r w:rsidR="002A4124" w:rsidRPr="00D03AFD">
        <w:rPr>
          <w:sz w:val="18"/>
          <w:szCs w:val="18"/>
        </w:rPr>
        <w:t xml:space="preserve">% </w:t>
      </w:r>
      <w:proofErr w:type="spellStart"/>
      <w:r w:rsidR="002A4124" w:rsidRPr="00D03AFD">
        <w:rPr>
          <w:sz w:val="18"/>
          <w:szCs w:val="18"/>
        </w:rPr>
        <w:t>sudo</w:t>
      </w:r>
      <w:proofErr w:type="spellEnd"/>
      <w:r w:rsidR="002A4124" w:rsidRPr="00D03AFD">
        <w:rPr>
          <w:sz w:val="18"/>
          <w:szCs w:val="18"/>
        </w:rPr>
        <w:t xml:space="preserve"> m</w:t>
      </w:r>
      <w:r w:rsidRPr="00D03AFD">
        <w:rPr>
          <w:sz w:val="18"/>
          <w:szCs w:val="18"/>
        </w:rPr>
        <w:t>v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 xml:space="preserve">  /Applications/</w:t>
      </w:r>
      <w:proofErr w:type="spellStart"/>
      <w:r w:rsidRPr="00D03AFD">
        <w:rPr>
          <w:sz w:val="18"/>
          <w:szCs w:val="18"/>
        </w:rPr>
        <w:t>freesurfer</w:t>
      </w:r>
      <w:proofErr w:type="spellEnd"/>
      <w:r w:rsidRPr="00D03AFD">
        <w:rPr>
          <w:sz w:val="18"/>
          <w:szCs w:val="18"/>
        </w:rPr>
        <w:t>/7.</w:t>
      </w:r>
      <w:r w:rsidR="002A4124" w:rsidRPr="00D03AFD">
        <w:rPr>
          <w:sz w:val="18"/>
          <w:szCs w:val="18"/>
        </w:rPr>
        <w:t>4.1</w:t>
      </w:r>
    </w:p>
    <w:p w14:paraId="1D8A6FAC" w14:textId="4440748C" w:rsidR="00D96315" w:rsidRDefault="00D96315" w:rsidP="00D03AFD">
      <w:pPr>
        <w:spacing w:after="0"/>
        <w:ind w:firstLine="360"/>
        <w:rPr>
          <w:rStyle w:val="Hyperlink"/>
        </w:rPr>
      </w:pPr>
      <w:r>
        <w:t xml:space="preserve">License: </w:t>
      </w:r>
      <w:hyperlink r:id="rId10" w:history="1">
        <w:r w:rsidRPr="000C71EE">
          <w:rPr>
            <w:rStyle w:val="Hyperlink"/>
          </w:rPr>
          <w:t>http://surfer.nmr.mgh.harvard.edu/registration.html</w:t>
        </w:r>
      </w:hyperlink>
    </w:p>
    <w:p w14:paraId="77C3F0E7" w14:textId="22328E1F" w:rsidR="00DF52D7" w:rsidRPr="00DF52D7" w:rsidRDefault="00DF52D7" w:rsidP="00D03AFD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proofErr w:type="spellStart"/>
      <w:r w:rsidRPr="00D03AFD">
        <w:rPr>
          <w:sz w:val="18"/>
          <w:szCs w:val="18"/>
        </w:rPr>
        <w:t>sudo</w:t>
      </w:r>
      <w:proofErr w:type="spellEnd"/>
      <w:r w:rsidRPr="00D03AFD">
        <w:rPr>
          <w:sz w:val="18"/>
          <w:szCs w:val="18"/>
        </w:rPr>
        <w:t xml:space="preserve"> mv license.txt </w:t>
      </w:r>
      <w:r w:rsidRPr="00DF52D7">
        <w:rPr>
          <w:sz w:val="18"/>
          <w:szCs w:val="18"/>
        </w:rPr>
        <w:t>/Applications/</w:t>
      </w:r>
      <w:proofErr w:type="spellStart"/>
      <w:r w:rsidRPr="00DF52D7">
        <w:rPr>
          <w:sz w:val="18"/>
          <w:szCs w:val="18"/>
        </w:rPr>
        <w:t>freesurfer</w:t>
      </w:r>
      <w:proofErr w:type="spellEnd"/>
      <w:r w:rsidRPr="00DF52D7">
        <w:rPr>
          <w:sz w:val="18"/>
          <w:szCs w:val="18"/>
        </w:rPr>
        <w:t>/&lt;version&gt;</w:t>
      </w:r>
    </w:p>
    <w:p w14:paraId="0882FB2E" w14:textId="1FBAE5BA" w:rsidR="00DF52D7" w:rsidRDefault="00DF52D7" w:rsidP="00D03AFD">
      <w:pPr>
        <w:tabs>
          <w:tab w:val="left" w:pos="990"/>
        </w:tabs>
        <w:spacing w:after="0"/>
        <w:ind w:firstLine="720"/>
      </w:pPr>
      <w:r>
        <w:rPr>
          <w:sz w:val="18"/>
          <w:szCs w:val="18"/>
        </w:rPr>
        <w:t>Ex.</w:t>
      </w:r>
      <w:r>
        <w:rPr>
          <w:sz w:val="18"/>
          <w:szCs w:val="18"/>
        </w:rPr>
        <w:tab/>
        <w:t xml:space="preserve">% </w:t>
      </w:r>
      <w:proofErr w:type="spellStart"/>
      <w:r w:rsidRPr="00837E0D">
        <w:rPr>
          <w:sz w:val="18"/>
          <w:szCs w:val="18"/>
        </w:rPr>
        <w:t>sudo</w:t>
      </w:r>
      <w:proofErr w:type="spellEnd"/>
      <w:r w:rsidRPr="00837E0D">
        <w:rPr>
          <w:sz w:val="18"/>
          <w:szCs w:val="18"/>
        </w:rPr>
        <w:t xml:space="preserve"> mv license.txt /</w:t>
      </w:r>
      <w:r>
        <w:rPr>
          <w:sz w:val="18"/>
          <w:szCs w:val="18"/>
        </w:rPr>
        <w:t>Applications/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>/7.4.1</w:t>
      </w:r>
    </w:p>
    <w:p w14:paraId="4D38303D" w14:textId="0A8C9161" w:rsidR="00FC01E9" w:rsidRDefault="00FC01E9" w:rsidP="00FC01E9">
      <w:pPr>
        <w:spacing w:after="0"/>
      </w:pPr>
    </w:p>
    <w:p w14:paraId="7F9F6FB8" w14:textId="77777777" w:rsidR="00FC01E9" w:rsidRDefault="00FC01E9" w:rsidP="00FC01E9">
      <w:pPr>
        <w:spacing w:after="0"/>
        <w:rPr>
          <w:b/>
          <w:u w:val="single"/>
        </w:rPr>
      </w:pPr>
      <w:r>
        <w:rPr>
          <w:b/>
          <w:u w:val="single"/>
        </w:rPr>
        <w:t>qt</w:t>
      </w:r>
    </w:p>
    <w:p w14:paraId="228DE4B3" w14:textId="77777777" w:rsidR="00FC01E9" w:rsidRDefault="00FC01E9" w:rsidP="00FC01E9">
      <w:pPr>
        <w:spacing w:after="0"/>
        <w:rPr>
          <w:b/>
        </w:rPr>
      </w:pPr>
      <w:r>
        <w:rPr>
          <w:b/>
        </w:rPr>
        <w:t xml:space="preserve">qt is used by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is used by in house software.</w:t>
      </w:r>
    </w:p>
    <w:p w14:paraId="388B6E6F" w14:textId="77777777" w:rsidR="00FC01E9" w:rsidRDefault="00771034" w:rsidP="00FC01E9">
      <w:pPr>
        <w:spacing w:after="0"/>
      </w:pPr>
      <w:r>
        <w:t>Change permissions. This line</w:t>
      </w:r>
      <w:r w:rsidR="00FC01E9">
        <w:t xml:space="preserve"> of code was provided by brew itself after first attempting the install command.</w:t>
      </w:r>
    </w:p>
    <w:p w14:paraId="58187622" w14:textId="77777777" w:rsidR="00FC01E9" w:rsidRDefault="00FC01E9" w:rsidP="00FC01E9">
      <w:pPr>
        <w:spacing w:after="0"/>
      </w:pPr>
      <w:r>
        <w:tab/>
      </w:r>
      <w:proofErr w:type="spellStart"/>
      <w:r w:rsidRPr="00FC01E9">
        <w:t>sudo</w:t>
      </w:r>
      <w:proofErr w:type="spellEnd"/>
      <w:r w:rsidRPr="00FC01E9">
        <w:t xml:space="preserve"> </w:t>
      </w:r>
      <w:proofErr w:type="spellStart"/>
      <w:r w:rsidRPr="00FC01E9">
        <w:t>chown</w:t>
      </w:r>
      <w:proofErr w:type="spellEnd"/>
      <w:r w:rsidRPr="00FC01E9">
        <w:t xml:space="preserve"> -R $(</w:t>
      </w:r>
      <w:proofErr w:type="spellStart"/>
      <w:r w:rsidRPr="00FC01E9">
        <w:t>whoami</w:t>
      </w:r>
      <w:proofErr w:type="spellEnd"/>
      <w:r w:rsidRPr="00FC01E9">
        <w:t>) /opt/homebrew</w:t>
      </w:r>
    </w:p>
    <w:p w14:paraId="3D78E013" w14:textId="77777777" w:rsidR="00FC01E9" w:rsidRDefault="00FC01E9" w:rsidP="00FC01E9">
      <w:pPr>
        <w:spacing w:after="0"/>
      </w:pPr>
      <w:r>
        <w:t>Install</w:t>
      </w:r>
    </w:p>
    <w:p w14:paraId="61391E0E" w14:textId="77777777" w:rsidR="00FC01E9" w:rsidRDefault="00FC01E9" w:rsidP="00FC01E9">
      <w:pPr>
        <w:spacing w:after="0"/>
      </w:pPr>
      <w:r>
        <w:tab/>
      </w:r>
      <w:r w:rsidRPr="00FC01E9">
        <w:t>/op</w:t>
      </w:r>
      <w:r>
        <w:t>t/homebrew/bin/brew install qt&lt;version&gt;</w:t>
      </w:r>
    </w:p>
    <w:p w14:paraId="6742E12A" w14:textId="77777777" w:rsidR="00FC01E9" w:rsidRDefault="00FC01E9" w:rsidP="00FC01E9">
      <w:pPr>
        <w:spacing w:after="0"/>
        <w:ind w:firstLine="720"/>
      </w:pPr>
      <w:r>
        <w:t xml:space="preserve">Ex. </w:t>
      </w:r>
      <w:r w:rsidRPr="00FC01E9">
        <w:t>/opt/homebrew/bin/brew install qt@5</w:t>
      </w:r>
    </w:p>
    <w:p w14:paraId="0BC4FF8C" w14:textId="77777777" w:rsidR="00D85726" w:rsidRDefault="00D85726" w:rsidP="00D85726">
      <w:pPr>
        <w:spacing w:after="0"/>
      </w:pPr>
    </w:p>
    <w:p w14:paraId="1F8C57EE" w14:textId="77777777" w:rsidR="00D85726" w:rsidRDefault="00D85726" w:rsidP="00D85726">
      <w:pPr>
        <w:spacing w:after="0"/>
        <w:rPr>
          <w:b/>
          <w:u w:val="single"/>
        </w:rPr>
      </w:pPr>
      <w:r>
        <w:rPr>
          <w:b/>
          <w:u w:val="single"/>
        </w:rPr>
        <w:t>OpenMP</w:t>
      </w:r>
    </w:p>
    <w:p w14:paraId="66161688" w14:textId="20BF70B0" w:rsidR="00D85726" w:rsidRDefault="00D85726" w:rsidP="00D85726">
      <w:pPr>
        <w:spacing w:after="0"/>
        <w:rPr>
          <w:b/>
        </w:rPr>
      </w:pPr>
      <w:proofErr w:type="spellStart"/>
      <w:r>
        <w:rPr>
          <w:b/>
        </w:rPr>
        <w:t>OpenMp</w:t>
      </w:r>
      <w:proofErr w:type="spellEnd"/>
      <w:r>
        <w:rPr>
          <w:b/>
        </w:rPr>
        <w:t xml:space="preserve"> is used by the pipeline and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</w:t>
      </w:r>
      <w:r w:rsidR="00520292">
        <w:rPr>
          <w:b/>
        </w:rPr>
        <w:t>h are</w:t>
      </w:r>
      <w:r>
        <w:rPr>
          <w:b/>
        </w:rPr>
        <w:t xml:space="preserve"> used by in house software. </w:t>
      </w:r>
      <w:proofErr w:type="spellStart"/>
      <w:r>
        <w:rPr>
          <w:b/>
        </w:rPr>
        <w:t>Freesurf</w:t>
      </w:r>
      <w:r w:rsidR="00520292">
        <w:rPr>
          <w:b/>
        </w:rPr>
        <w:t>er</w:t>
      </w:r>
      <w:proofErr w:type="spellEnd"/>
      <w:r w:rsidR="00520292">
        <w:rPr>
          <w:b/>
        </w:rPr>
        <w:t xml:space="preserve"> also has OpenMP capability, </w:t>
      </w:r>
      <w:r w:rsidR="00350067">
        <w:rPr>
          <w:b/>
        </w:rPr>
        <w:t xml:space="preserve">so you might not need to install this separately. </w:t>
      </w:r>
    </w:p>
    <w:p w14:paraId="786B4DC6" w14:textId="77777777" w:rsidR="00D85726" w:rsidRDefault="00D85726" w:rsidP="00D85726">
      <w:pPr>
        <w:spacing w:after="0"/>
      </w:pPr>
      <w:r>
        <w:t>Install</w:t>
      </w:r>
    </w:p>
    <w:p w14:paraId="47939420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llvm</w:t>
      </w:r>
      <w:proofErr w:type="spellEnd"/>
    </w:p>
    <w:p w14:paraId="03A65862" w14:textId="77777777" w:rsidR="00D85726" w:rsidRDefault="00D85726" w:rsidP="00D85726">
      <w:pPr>
        <w:spacing w:after="0"/>
      </w:pPr>
      <w:r>
        <w:tab/>
      </w:r>
      <w:r w:rsidRPr="00D85726">
        <w:t xml:space="preserve">/opt/homebrew/bin/brew install </w:t>
      </w:r>
      <w:proofErr w:type="spellStart"/>
      <w:r w:rsidRPr="00D85726">
        <w:t>libomp</w:t>
      </w:r>
      <w:proofErr w:type="spellEnd"/>
    </w:p>
    <w:p w14:paraId="1F996964" w14:textId="77777777" w:rsidR="00535AA9" w:rsidRDefault="00535AA9" w:rsidP="00D85726">
      <w:pPr>
        <w:spacing w:after="0"/>
      </w:pPr>
    </w:p>
    <w:p w14:paraId="5B6CE73C" w14:textId="77777777" w:rsidR="00535AA9" w:rsidRDefault="00535AA9" w:rsidP="00D85726">
      <w:pPr>
        <w:spacing w:after="0"/>
        <w:rPr>
          <w:b/>
          <w:u w:val="single"/>
        </w:rPr>
      </w:pPr>
      <w:r>
        <w:rPr>
          <w:b/>
          <w:u w:val="single"/>
        </w:rPr>
        <w:t>Boost</w:t>
      </w:r>
    </w:p>
    <w:p w14:paraId="7BEFD4B1" w14:textId="77777777" w:rsidR="00535AA9" w:rsidRDefault="000A4D59" w:rsidP="00D85726">
      <w:pPr>
        <w:spacing w:after="0"/>
        <w:rPr>
          <w:b/>
        </w:rPr>
      </w:pPr>
      <w:r>
        <w:rPr>
          <w:b/>
        </w:rPr>
        <w:t>Boost is used by Tim</w:t>
      </w:r>
      <w:r w:rsidR="00535AA9">
        <w:rPr>
          <w:b/>
        </w:rPr>
        <w:t xml:space="preserve"> Coalson’s </w:t>
      </w:r>
      <w:proofErr w:type="spellStart"/>
      <w:r w:rsidR="00535AA9">
        <w:rPr>
          <w:b/>
        </w:rPr>
        <w:t>CiftiLib</w:t>
      </w:r>
      <w:proofErr w:type="spellEnd"/>
      <w:r w:rsidR="00535AA9">
        <w:rPr>
          <w:b/>
        </w:rPr>
        <w:t xml:space="preserve"> which is used by in house software.</w:t>
      </w:r>
    </w:p>
    <w:p w14:paraId="3ABF79B8" w14:textId="77777777" w:rsidR="00535AA9" w:rsidRDefault="00535AA9" w:rsidP="00D85726">
      <w:pPr>
        <w:spacing w:after="0"/>
      </w:pPr>
      <w:r>
        <w:t>Install</w:t>
      </w:r>
    </w:p>
    <w:p w14:paraId="5EAD6594" w14:textId="77777777" w:rsidR="00535AA9" w:rsidRDefault="00535AA9" w:rsidP="00D85726">
      <w:pPr>
        <w:spacing w:after="0"/>
      </w:pPr>
      <w:r>
        <w:tab/>
      </w:r>
      <w:r w:rsidRPr="00535AA9">
        <w:t>/opt/homebrew/bin/brew install boost</w:t>
      </w:r>
    </w:p>
    <w:p w14:paraId="3D1EC186" w14:textId="77777777" w:rsidR="00F26BBE" w:rsidRDefault="00F26BBE" w:rsidP="00D85726">
      <w:pPr>
        <w:spacing w:after="0"/>
      </w:pPr>
    </w:p>
    <w:p w14:paraId="5FF2F497" w14:textId="77777777" w:rsidR="00F26BBE" w:rsidRDefault="00F26BBE" w:rsidP="00D85726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pkgconfig</w:t>
      </w:r>
      <w:proofErr w:type="spellEnd"/>
    </w:p>
    <w:p w14:paraId="069E2691" w14:textId="77777777" w:rsidR="00F26BBE" w:rsidRDefault="00F26BBE" w:rsidP="00D85726">
      <w:pPr>
        <w:spacing w:after="0"/>
        <w:rPr>
          <w:b/>
        </w:rPr>
      </w:pPr>
      <w:proofErr w:type="spellStart"/>
      <w:r>
        <w:rPr>
          <w:b/>
        </w:rPr>
        <w:t>pkgconfig</w:t>
      </w:r>
      <w:proofErr w:type="spellEnd"/>
      <w:r>
        <w:rPr>
          <w:b/>
        </w:rPr>
        <w:t xml:space="preserve"> is used by </w:t>
      </w:r>
      <w:proofErr w:type="spellStart"/>
      <w:r>
        <w:rPr>
          <w:b/>
        </w:rPr>
        <w:t>cmake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which are used by in house software.</w:t>
      </w:r>
    </w:p>
    <w:p w14:paraId="7C3A36C1" w14:textId="77777777" w:rsidR="00F26BBE" w:rsidRDefault="00F26BBE" w:rsidP="00D85726">
      <w:pPr>
        <w:spacing w:after="0"/>
      </w:pPr>
      <w:r>
        <w:t>Install</w:t>
      </w:r>
    </w:p>
    <w:p w14:paraId="60537F26" w14:textId="77777777" w:rsidR="00F26BBE" w:rsidRDefault="00F26BBE" w:rsidP="00D85726">
      <w:pPr>
        <w:spacing w:after="0"/>
      </w:pPr>
      <w:r>
        <w:tab/>
      </w:r>
      <w:r w:rsidRPr="00F26BBE">
        <w:t>/opt/homebrew/bin/brew install pkg-config</w:t>
      </w:r>
    </w:p>
    <w:p w14:paraId="7E41CA83" w14:textId="77777777" w:rsidR="000A4D59" w:rsidRDefault="000A4D59" w:rsidP="00D85726">
      <w:pPr>
        <w:spacing w:after="0"/>
      </w:pPr>
    </w:p>
    <w:p w14:paraId="3D031181" w14:textId="77777777" w:rsidR="000A4D59" w:rsidRDefault="000A4D59" w:rsidP="00D85726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cmake</w:t>
      </w:r>
      <w:proofErr w:type="spellEnd"/>
    </w:p>
    <w:p w14:paraId="39C35CE7" w14:textId="77777777" w:rsidR="000A4D59" w:rsidRDefault="000A4D59" w:rsidP="00D85726">
      <w:pPr>
        <w:spacing w:after="0"/>
        <w:rPr>
          <w:b/>
        </w:rPr>
      </w:pPr>
      <w:proofErr w:type="spellStart"/>
      <w:r>
        <w:rPr>
          <w:b/>
        </w:rPr>
        <w:lastRenderedPageBreak/>
        <w:t>cmake</w:t>
      </w:r>
      <w:proofErr w:type="spellEnd"/>
      <w:r>
        <w:rPr>
          <w:b/>
        </w:rPr>
        <w:t xml:space="preserve"> is used to build Tim Coalson’s </w:t>
      </w:r>
      <w:proofErr w:type="spellStart"/>
      <w:r>
        <w:rPr>
          <w:b/>
        </w:rPr>
        <w:t>CiftiLib</w:t>
      </w:r>
      <w:proofErr w:type="spellEnd"/>
      <w:r>
        <w:rPr>
          <w:b/>
        </w:rPr>
        <w:t xml:space="preserve"> and also used to build in house software.</w:t>
      </w:r>
    </w:p>
    <w:p w14:paraId="16CFD7FF" w14:textId="77777777" w:rsidR="000A4D59" w:rsidRDefault="000A4D59" w:rsidP="00D85726">
      <w:pPr>
        <w:spacing w:after="0"/>
      </w:pPr>
      <w:r>
        <w:t>Install</w:t>
      </w:r>
    </w:p>
    <w:p w14:paraId="3E9E0F74" w14:textId="77777777" w:rsidR="000A4D59" w:rsidRDefault="000A4D59" w:rsidP="00D85726">
      <w:pPr>
        <w:spacing w:after="0"/>
      </w:pPr>
      <w:r>
        <w:tab/>
      </w:r>
      <w:r w:rsidRPr="000A4D59">
        <w:t xml:space="preserve">/opt/homebrew/bin/brew install </w:t>
      </w:r>
      <w:proofErr w:type="spellStart"/>
      <w:r w:rsidRPr="000A4D59">
        <w:t>cmake</w:t>
      </w:r>
      <w:proofErr w:type="spellEnd"/>
    </w:p>
    <w:p w14:paraId="100FD4D9" w14:textId="77777777" w:rsidR="00547FC3" w:rsidRDefault="00547FC3" w:rsidP="00D85726">
      <w:pPr>
        <w:spacing w:after="0"/>
      </w:pPr>
    </w:p>
    <w:p w14:paraId="5D814462" w14:textId="131E1781" w:rsidR="00547FC3" w:rsidRDefault="00547FC3" w:rsidP="00547FC3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pdfreader</w:t>
      </w:r>
      <w:proofErr w:type="spellEnd"/>
    </w:p>
    <w:p w14:paraId="432948D4" w14:textId="323B3590" w:rsidR="00547FC3" w:rsidRDefault="00547FC3" w:rsidP="00547FC3">
      <w:pPr>
        <w:spacing w:after="0"/>
        <w:rPr>
          <w:b/>
        </w:rPr>
      </w:pPr>
      <w:proofErr w:type="spellStart"/>
      <w:r>
        <w:rPr>
          <w:b/>
        </w:rPr>
        <w:t>pdfreader</w:t>
      </w:r>
      <w:proofErr w:type="spellEnd"/>
      <w:r>
        <w:rPr>
          <w:b/>
        </w:rPr>
        <w:t xml:space="preserve"> is used to by the (optional) "pdf2scanlist" tool that will read XNAT screenshots</w:t>
      </w:r>
    </w:p>
    <w:p w14:paraId="21DBD611" w14:textId="77777777" w:rsidR="00547FC3" w:rsidRDefault="00547FC3" w:rsidP="00547FC3">
      <w:pPr>
        <w:spacing w:after="0"/>
      </w:pPr>
      <w:r>
        <w:t>Install</w:t>
      </w:r>
    </w:p>
    <w:p w14:paraId="285199AD" w14:textId="7841C54B" w:rsidR="00547FC3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setuptools</w:t>
      </w:r>
      <w:proofErr w:type="spellEnd"/>
    </w:p>
    <w:p w14:paraId="1F12C138" w14:textId="58437FA1" w:rsidR="00547FC3" w:rsidRDefault="00547FC3" w:rsidP="00547FC3">
      <w:pPr>
        <w:spacing w:after="0"/>
      </w:pPr>
      <w:r>
        <w:t>If this doesn't work, try</w:t>
      </w:r>
    </w:p>
    <w:p w14:paraId="5851A695" w14:textId="19EE18CE" w:rsidR="00547FC3" w:rsidRPr="000A4D59" w:rsidRDefault="00547FC3" w:rsidP="00547FC3">
      <w:pPr>
        <w:spacing w:after="0"/>
      </w:pPr>
      <w:r>
        <w:tab/>
      </w:r>
      <w:r w:rsidRPr="00547FC3">
        <w:t xml:space="preserve">pip3 install </w:t>
      </w:r>
      <w:proofErr w:type="spellStart"/>
      <w:r w:rsidRPr="00547FC3">
        <w:t>pdfreader</w:t>
      </w:r>
      <w:proofErr w:type="spellEnd"/>
      <w:r w:rsidRPr="00547FC3">
        <w:t xml:space="preserve"> --break-system-packages</w:t>
      </w:r>
    </w:p>
    <w:p w14:paraId="0BAF0335" w14:textId="541AC34C" w:rsidR="00E66EDA" w:rsidRDefault="00E66EDA" w:rsidP="00E66EDA">
      <w:pPr>
        <w:spacing w:after="0"/>
      </w:pPr>
    </w:p>
    <w:p w14:paraId="21C3198C" w14:textId="46CC13DC" w:rsidR="00E66EDA" w:rsidRPr="00E66EDA" w:rsidRDefault="00E66EDA" w:rsidP="00E66EDA">
      <w:pPr>
        <w:spacing w:after="0"/>
        <w:rPr>
          <w:b/>
          <w:bCs/>
          <w:u w:val="single"/>
        </w:rPr>
      </w:pPr>
      <w:r w:rsidRPr="00E66EDA">
        <w:rPr>
          <w:b/>
          <w:bCs/>
          <w:u w:val="single"/>
        </w:rPr>
        <w:t>Connectome Workbench</w:t>
      </w:r>
      <w:r w:rsidR="003078AC">
        <w:rPr>
          <w:b/>
          <w:bCs/>
          <w:u w:val="single"/>
        </w:rPr>
        <w:t xml:space="preserve"> for Mac</w:t>
      </w:r>
    </w:p>
    <w:p w14:paraId="695110BE" w14:textId="35D47199" w:rsidR="00F919B6" w:rsidRDefault="00032384" w:rsidP="00E66EDA">
      <w:pPr>
        <w:spacing w:after="0"/>
      </w:pPr>
      <w:r>
        <w:t xml:space="preserve">Included as part of the OGRE download, but may be </w:t>
      </w:r>
      <w:proofErr w:type="spellStart"/>
      <w:r>
        <w:t>indepdently</w:t>
      </w:r>
      <w:proofErr w:type="spellEnd"/>
      <w:r>
        <w:t xml:space="preserve"> acquired from </w:t>
      </w:r>
      <w:hyperlink r:id="rId11" w:history="1">
        <w:r w:rsidR="00016CB7" w:rsidRPr="00016CB7">
          <w:rPr>
            <w:rStyle w:val="Hyperlink"/>
          </w:rPr>
          <w:t>https://www.humanconnectome.org/software/get-connectome-workbench</w:t>
        </w:r>
      </w:hyperlink>
    </w:p>
    <w:p w14:paraId="0376A7EA" w14:textId="77777777" w:rsidR="00016CB7" w:rsidRDefault="00016CB7" w:rsidP="00E66EDA">
      <w:pPr>
        <w:spacing w:after="0"/>
      </w:pPr>
    </w:p>
    <w:p w14:paraId="152994F8" w14:textId="1098B8ED" w:rsidR="00F919B6" w:rsidRDefault="00016CB7" w:rsidP="00032384">
      <w:pPr>
        <w:spacing w:after="0"/>
        <w:ind w:left="720"/>
      </w:pPr>
      <w:r>
        <w:t xml:space="preserve">Troubleshooting: </w:t>
      </w:r>
      <w:r w:rsidR="00032384">
        <w:t xml:space="preserve">for some versions of Mac OS, you may need to permanently bypass security via the following process, for each </w:t>
      </w:r>
      <w:proofErr w:type="spellStart"/>
      <w:r w:rsidR="00032384">
        <w:t>wb_XX</w:t>
      </w:r>
      <w:proofErr w:type="spellEnd"/>
      <w:r w:rsidR="00032384">
        <w:t xml:space="preserve"> file in the </w:t>
      </w:r>
      <w:r w:rsidR="00F919B6">
        <w:t>bin_macos64X folder:</w:t>
      </w:r>
    </w:p>
    <w:p w14:paraId="591449FC" w14:textId="2DAF32AC" w:rsidR="00F919B6" w:rsidRDefault="00F919B6" w:rsidP="00032384">
      <w:pPr>
        <w:spacing w:after="0"/>
        <w:ind w:left="720"/>
      </w:pPr>
      <w:r>
        <w:tab/>
        <w:t>Double click it to open it. You will get an error message.</w:t>
      </w:r>
    </w:p>
    <w:p w14:paraId="61321B93" w14:textId="77777777" w:rsidR="00F919B6" w:rsidRDefault="00F919B6" w:rsidP="00032384">
      <w:pPr>
        <w:spacing w:after="0"/>
        <w:ind w:left="720"/>
      </w:pPr>
      <w:r>
        <w:tab/>
        <w:t>System Preferences &gt; Security &gt; General.</w:t>
      </w:r>
    </w:p>
    <w:p w14:paraId="4A9F9E93" w14:textId="069BBA50" w:rsidR="00F919B6" w:rsidRDefault="00F919B6" w:rsidP="00032384">
      <w:pPr>
        <w:spacing w:after="0"/>
        <w:ind w:left="720" w:firstLine="720"/>
      </w:pPr>
      <w:r>
        <w:t>“Open Anyway” button. Confirm by hitting “open”</w:t>
      </w:r>
    </w:p>
    <w:p w14:paraId="785A723A" w14:textId="5E6D02B7" w:rsidR="00F919B6" w:rsidRDefault="00F919B6" w:rsidP="00E66EDA">
      <w:pPr>
        <w:spacing w:after="0"/>
      </w:pPr>
      <w:r>
        <w:tab/>
      </w:r>
    </w:p>
    <w:p w14:paraId="170E1AC6" w14:textId="20597D58" w:rsidR="001400E1" w:rsidRPr="001400E1" w:rsidRDefault="00A81CCD" w:rsidP="00E66ED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1400E1" w:rsidRPr="001400E1">
        <w:rPr>
          <w:b/>
          <w:bCs/>
          <w:u w:val="single"/>
        </w:rPr>
        <w:t>cm2niix</w:t>
      </w:r>
    </w:p>
    <w:p w14:paraId="668D123E" w14:textId="3E434062" w:rsidR="001400E1" w:rsidRDefault="001400E1" w:rsidP="00E66EDA">
      <w:pPr>
        <w:spacing w:after="0"/>
        <w:rPr>
          <w:b/>
          <w:bCs/>
        </w:rPr>
      </w:pPr>
      <w:r w:rsidRPr="001400E1">
        <w:rPr>
          <w:b/>
          <w:bCs/>
        </w:rPr>
        <w:t xml:space="preserve">Converts </w:t>
      </w:r>
      <w:proofErr w:type="spellStart"/>
      <w:r w:rsidRPr="001400E1">
        <w:rPr>
          <w:b/>
          <w:bCs/>
        </w:rPr>
        <w:t>dicom</w:t>
      </w:r>
      <w:proofErr w:type="spellEnd"/>
      <w:r w:rsidRPr="001400E1">
        <w:rPr>
          <w:b/>
          <w:bCs/>
        </w:rPr>
        <w:t xml:space="preserve"> files to nifti format</w:t>
      </w:r>
      <w:r w:rsidR="00375F03">
        <w:rPr>
          <w:b/>
          <w:bCs/>
        </w:rPr>
        <w:t>. Note</w:t>
      </w:r>
      <w:r w:rsidR="00A81CCD">
        <w:rPr>
          <w:b/>
          <w:bCs/>
        </w:rPr>
        <w:t xml:space="preserve"> that FSL includes dcm2niix in /</w:t>
      </w:r>
      <w:proofErr w:type="spellStart"/>
      <w:r w:rsidR="00A81CCD">
        <w:rPr>
          <w:b/>
          <w:bCs/>
        </w:rPr>
        <w:t>usr</w:t>
      </w:r>
      <w:proofErr w:type="spellEnd"/>
      <w:r w:rsidR="00A81CCD">
        <w:rPr>
          <w:b/>
          <w:bCs/>
        </w:rPr>
        <w:t>/local/</w:t>
      </w:r>
      <w:proofErr w:type="spellStart"/>
      <w:r w:rsidR="00A81CCD">
        <w:rPr>
          <w:b/>
          <w:bCs/>
        </w:rPr>
        <w:t>fsl</w:t>
      </w:r>
      <w:proofErr w:type="spellEnd"/>
      <w:r w:rsidR="00A81CCD">
        <w:rPr>
          <w:b/>
          <w:bCs/>
        </w:rPr>
        <w:t>/bin. You can check to see if it is the latest release.</w:t>
      </w:r>
    </w:p>
    <w:p w14:paraId="31D9DDC0" w14:textId="13B81721" w:rsidR="00A81CCD" w:rsidRPr="00D03AFD" w:rsidRDefault="00A81CCD" w:rsidP="00E66EDA">
      <w:pPr>
        <w:spacing w:after="0"/>
        <w:rPr>
          <w:bCs/>
          <w:sz w:val="18"/>
          <w:szCs w:val="18"/>
        </w:rPr>
      </w:pPr>
      <w:r>
        <w:rPr>
          <w:b/>
          <w:bCs/>
        </w:rPr>
        <w:tab/>
      </w:r>
      <w:r w:rsidRPr="00D03AFD">
        <w:rPr>
          <w:bCs/>
          <w:sz w:val="18"/>
          <w:szCs w:val="18"/>
        </w:rPr>
        <w:t>% /</w:t>
      </w:r>
      <w:proofErr w:type="spellStart"/>
      <w:r w:rsidRPr="00D03AFD">
        <w:rPr>
          <w:bCs/>
          <w:sz w:val="18"/>
          <w:szCs w:val="18"/>
        </w:rPr>
        <w:t>usr</w:t>
      </w:r>
      <w:proofErr w:type="spellEnd"/>
      <w:r w:rsidRPr="00D03AFD">
        <w:rPr>
          <w:bCs/>
          <w:sz w:val="18"/>
          <w:szCs w:val="18"/>
        </w:rPr>
        <w:t>/local/</w:t>
      </w:r>
      <w:proofErr w:type="spellStart"/>
      <w:r w:rsidRPr="00D03AFD">
        <w:rPr>
          <w:bCs/>
          <w:sz w:val="18"/>
          <w:szCs w:val="18"/>
        </w:rPr>
        <w:t>fsl</w:t>
      </w:r>
      <w:proofErr w:type="spellEnd"/>
      <w:r w:rsidRPr="00D03AFD">
        <w:rPr>
          <w:bCs/>
          <w:sz w:val="18"/>
          <w:szCs w:val="18"/>
        </w:rPr>
        <w:t>/bin/dcm2niix</w:t>
      </w:r>
    </w:p>
    <w:p w14:paraId="6F6BF29C" w14:textId="0B46A712" w:rsidR="00375F03" w:rsidRDefault="00A81CCD" w:rsidP="00E66EDA">
      <w:pPr>
        <w:spacing w:after="0"/>
      </w:pPr>
      <w:r>
        <w:t xml:space="preserve">Compare to </w:t>
      </w:r>
      <w:hyperlink r:id="rId12" w:history="1">
        <w:r w:rsidR="001400E1" w:rsidRPr="001C6664">
          <w:rPr>
            <w:rStyle w:val="Hyperlink"/>
          </w:rPr>
          <w:t>https://github.com/rordenlab/dcm2niix/releases</w:t>
        </w:r>
      </w:hyperlink>
      <w:r>
        <w:rPr>
          <w:rStyle w:val="Hyperlink"/>
          <w:color w:val="auto"/>
          <w:u w:val="none"/>
        </w:rPr>
        <w:t xml:space="preserve"> where you can also download the latest release</w:t>
      </w:r>
      <w:r w:rsidR="00032384">
        <w:rPr>
          <w:rStyle w:val="Hyperlink"/>
          <w:color w:val="auto"/>
          <w:u w:val="none"/>
        </w:rPr>
        <w:t xml:space="preserve"> if needed</w:t>
      </w:r>
      <w:r>
        <w:rPr>
          <w:rStyle w:val="Hyperlink"/>
          <w:color w:val="auto"/>
          <w:u w:val="none"/>
        </w:rPr>
        <w:t>.</w:t>
      </w:r>
      <w:r>
        <w:t xml:space="preserve"> </w:t>
      </w:r>
      <w:r w:rsidR="001400E1">
        <w:t xml:space="preserve">Use </w:t>
      </w:r>
      <w:r>
        <w:t xml:space="preserve">the </w:t>
      </w:r>
      <w:r w:rsidR="001400E1">
        <w:t>installer package</w:t>
      </w:r>
      <w:r w:rsidR="00375F03">
        <w:t>.</w:t>
      </w:r>
    </w:p>
    <w:p w14:paraId="3FCBA361" w14:textId="0247A5FF" w:rsidR="00B17C76" w:rsidRDefault="00B17C76" w:rsidP="001400E1">
      <w:pPr>
        <w:spacing w:after="0"/>
        <w:ind w:firstLine="720"/>
      </w:pPr>
    </w:p>
    <w:p w14:paraId="1258D415" w14:textId="78092621" w:rsidR="00B17C76" w:rsidRDefault="00B17C76" w:rsidP="00B17C76">
      <w:pPr>
        <w:spacing w:after="0"/>
        <w:rPr>
          <w:b/>
          <w:bCs/>
          <w:u w:val="single"/>
        </w:rPr>
      </w:pPr>
      <w:r w:rsidRPr="00B17C76">
        <w:rPr>
          <w:b/>
          <w:bCs/>
          <w:u w:val="single"/>
        </w:rPr>
        <w:t>Update .</w:t>
      </w:r>
      <w:proofErr w:type="spellStart"/>
      <w:r w:rsidRPr="00B17C76">
        <w:rPr>
          <w:b/>
          <w:bCs/>
          <w:u w:val="single"/>
        </w:rPr>
        <w:t>bash_profile</w:t>
      </w:r>
      <w:proofErr w:type="spellEnd"/>
      <w:r w:rsidR="003408C6">
        <w:rPr>
          <w:b/>
          <w:bCs/>
          <w:u w:val="single"/>
        </w:rPr>
        <w:t>/.</w:t>
      </w:r>
      <w:proofErr w:type="spellStart"/>
      <w:r w:rsidR="003408C6">
        <w:rPr>
          <w:b/>
          <w:bCs/>
          <w:u w:val="single"/>
        </w:rPr>
        <w:t>zshrc</w:t>
      </w:r>
      <w:proofErr w:type="spellEnd"/>
    </w:p>
    <w:p w14:paraId="7177D9F1" w14:textId="1E71ACEB" w:rsidR="00CB358C" w:rsidRDefault="00CB358C" w:rsidP="00CB358C">
      <w:r>
        <w:t>There are a variety of ways to set up your environment. If you work within the bash shell, you may wish to add variables to your .</w:t>
      </w:r>
      <w:proofErr w:type="spellStart"/>
      <w:r>
        <w:t>bash_profile</w:t>
      </w:r>
      <w:proofErr w:type="spellEnd"/>
      <w:r>
        <w:t>. If instead you work within mac’s native z shell, you may wish to create a .</w:t>
      </w:r>
      <w:proofErr w:type="spellStart"/>
      <w:r>
        <w:t>zshrc</w:t>
      </w:r>
      <w:proofErr w:type="spellEnd"/>
      <w:r>
        <w:t>. Here is a</w:t>
      </w:r>
      <w:r w:rsidR="00FE0211">
        <w:t xml:space="preserve"> rough </w:t>
      </w:r>
      <w:r>
        <w:t xml:space="preserve">example of </w:t>
      </w:r>
      <w:proofErr w:type="spellStart"/>
      <w:r>
        <w:t>a.bash_profile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 Make sure to update the paths for your machine</w:t>
      </w:r>
      <w:r w:rsidR="00FE0211">
        <w:t>.</w:t>
      </w:r>
    </w:p>
    <w:p w14:paraId="1DF0EF9C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proofErr w:type="spellStart"/>
      <w:r w:rsidRPr="00EA6F50">
        <w:rPr>
          <w:sz w:val="18"/>
          <w:szCs w:val="18"/>
        </w:rPr>
        <w:t>umask</w:t>
      </w:r>
      <w:proofErr w:type="spellEnd"/>
      <w:r w:rsidRPr="00EA6F50">
        <w:rPr>
          <w:sz w:val="18"/>
          <w:szCs w:val="18"/>
        </w:rPr>
        <w:t xml:space="preserve"> 002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 xml:space="preserve">#Folder permissions </w:t>
      </w:r>
      <w:proofErr w:type="spellStart"/>
      <w:r w:rsidRPr="00CE529F">
        <w:rPr>
          <w:sz w:val="18"/>
          <w:szCs w:val="18"/>
        </w:rPr>
        <w:t>rwxrwxr</w:t>
      </w:r>
      <w:proofErr w:type="spellEnd"/>
      <w:r w:rsidRPr="00CE529F">
        <w:rPr>
          <w:sz w:val="18"/>
          <w:szCs w:val="18"/>
        </w:rPr>
        <w:t>-x</w:t>
      </w:r>
    </w:p>
    <w:p w14:paraId="3F24ED4B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FSLDIR=/</w:t>
      </w:r>
      <w:proofErr w:type="spellStart"/>
      <w:r w:rsidRPr="00EA6F50">
        <w:rPr>
          <w:sz w:val="18"/>
          <w:szCs w:val="18"/>
        </w:rPr>
        <w:t>usr</w:t>
      </w:r>
      <w:proofErr w:type="spellEnd"/>
      <w:r w:rsidRPr="00EA6F50">
        <w:rPr>
          <w:sz w:val="18"/>
          <w:szCs w:val="18"/>
        </w:rPr>
        <w:t>/local/</w:t>
      </w:r>
      <w:proofErr w:type="spellStart"/>
      <w:r w:rsidRPr="00EA6F50">
        <w:rPr>
          <w:sz w:val="18"/>
          <w:szCs w:val="18"/>
        </w:rPr>
        <w:t>fsl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location of FSL</w:t>
      </w:r>
    </w:p>
    <w:p w14:paraId="06B023E0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. ${FSLDIR}/etc/fslconf/fsl.sh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FSL environment including PATH</w:t>
      </w:r>
    </w:p>
    <w:p w14:paraId="21CDB66C" w14:textId="66B478A9" w:rsidR="00E67781" w:rsidRDefault="00E67781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export OGREDIR=/Users/Shared/Documents/GitHub/OGRE-pipeline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OGRE folder</w:t>
      </w:r>
    </w:p>
    <w:p w14:paraId="466DDA2F" w14:textId="2A2E691D" w:rsidR="00CB358C" w:rsidRPr="00CB358C" w:rsidRDefault="00CB358C" w:rsidP="00032384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PATH=$PATH:$HCPDIR</w:t>
      </w:r>
      <w:r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>
        <w:rPr>
          <w:sz w:val="18"/>
          <w:szCs w:val="18"/>
        </w:rPr>
        <w:t>#Add homebrew, pipeline and HCPDIR to PATH</w:t>
      </w:r>
    </w:p>
    <w:p w14:paraId="2DBA4AFB" w14:textId="77777777" w:rsidR="00CB358C" w:rsidRDefault="00CB358C" w:rsidP="00A72F81">
      <w:pPr>
        <w:spacing w:before="120"/>
      </w:pPr>
      <w:proofErr w:type="spellStart"/>
      <w:r>
        <w:t>Freesurfer</w:t>
      </w:r>
      <w:proofErr w:type="spellEnd"/>
      <w:r>
        <w:t xml:space="preserve"> variables may also be added:</w:t>
      </w:r>
    </w:p>
    <w:p w14:paraId="5EDB4983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FREESURFDIR=/Applications/</w:t>
      </w:r>
      <w:proofErr w:type="spellStart"/>
      <w:r w:rsidRPr="00EA6F50"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installations</w:t>
      </w:r>
    </w:p>
    <w:p w14:paraId="1DA007A0" w14:textId="36CA2EE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FREESURFVER=7.</w:t>
      </w:r>
      <w:r w:rsidR="00D55EC0">
        <w:rPr>
          <w:sz w:val="18"/>
          <w:szCs w:val="18"/>
        </w:rPr>
        <w:t>4.1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#Currently we are using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7.</w:t>
      </w:r>
      <w:r w:rsidR="00D55EC0">
        <w:rPr>
          <w:sz w:val="18"/>
          <w:szCs w:val="18"/>
        </w:rPr>
        <w:t>4.1</w:t>
      </w:r>
    </w:p>
    <w:p w14:paraId="1F514138" w14:textId="77777777" w:rsidR="00CB358C" w:rsidRDefault="00CB358C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FREESURFER_HOME=$FREESURFDIR/$FREESURFVER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</w:t>
      </w:r>
      <w:r w:rsidRPr="00EB7303">
        <w:rPr>
          <w:sz w:val="18"/>
          <w:szCs w:val="18"/>
        </w:rPr>
        <w:t>FREESURFER_HOME</w:t>
      </w:r>
    </w:p>
    <w:p w14:paraId="5F9C7423" w14:textId="25BBE6A8" w:rsidR="00CB358C" w:rsidRDefault="00CB358C" w:rsidP="00CB358C">
      <w:pPr>
        <w:spacing w:after="0"/>
        <w:ind w:firstLine="720"/>
        <w:rPr>
          <w:sz w:val="18"/>
          <w:szCs w:val="18"/>
        </w:rPr>
      </w:pPr>
      <w:r w:rsidRPr="00CB358C">
        <w:rPr>
          <w:sz w:val="18"/>
          <w:szCs w:val="18"/>
        </w:rPr>
        <w:t>source $FREESURFER_HOME/SetUpFreeSurfer.sh</w:t>
      </w:r>
    </w:p>
    <w:p w14:paraId="4131ADED" w14:textId="7D8E34C9" w:rsidR="00CB358C" w:rsidRPr="008F39FA" w:rsidRDefault="00CB358C" w:rsidP="00016CB7">
      <w:pPr>
        <w:ind w:firstLine="720"/>
        <w:rPr>
          <w:sz w:val="18"/>
          <w:szCs w:val="18"/>
        </w:rPr>
      </w:pPr>
      <w:r>
        <w:rPr>
          <w:sz w:val="18"/>
          <w:szCs w:val="18"/>
        </w:rPr>
        <w:t>PATH=$PATH:$</w:t>
      </w:r>
      <w:r w:rsidRPr="00EA6F50">
        <w:rPr>
          <w:sz w:val="18"/>
          <w:szCs w:val="18"/>
        </w:rPr>
        <w:t>FREESURFER_HOME</w:t>
      </w:r>
      <w:r>
        <w:rPr>
          <w:sz w:val="18"/>
          <w:szCs w:val="18"/>
        </w:rPr>
        <w:t>/bin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#Add location of </w:t>
      </w:r>
      <w:proofErr w:type="spellStart"/>
      <w:r>
        <w:rPr>
          <w:sz w:val="18"/>
          <w:szCs w:val="18"/>
        </w:rPr>
        <w:t>Freesurfer</w:t>
      </w:r>
      <w:proofErr w:type="spellEnd"/>
      <w:r>
        <w:rPr>
          <w:sz w:val="18"/>
          <w:szCs w:val="18"/>
        </w:rPr>
        <w:t xml:space="preserve"> binaries to path</w:t>
      </w:r>
    </w:p>
    <w:p w14:paraId="7D098673" w14:textId="57EDD749" w:rsidR="00CB358C" w:rsidRDefault="00CB358C" w:rsidP="00CB358C">
      <w:pPr>
        <w:spacing w:after="0"/>
      </w:pPr>
      <w:r>
        <w:t>Variables set via the script options will override those made in the .</w:t>
      </w:r>
      <w:proofErr w:type="spellStart"/>
      <w:r>
        <w:t>bash_profile</w:t>
      </w:r>
      <w:proofErr w:type="spellEnd"/>
      <w:r>
        <w:t xml:space="preserve"> or .</w:t>
      </w:r>
      <w:proofErr w:type="spellStart"/>
      <w:r>
        <w:t>zshrc</w:t>
      </w:r>
      <w:proofErr w:type="spellEnd"/>
      <w:r>
        <w:t>.</w:t>
      </w:r>
    </w:p>
    <w:p w14:paraId="7E13E8C5" w14:textId="77777777" w:rsidR="00A72F81" w:rsidRDefault="00A72F81" w:rsidP="00CB358C">
      <w:pPr>
        <w:spacing w:after="0"/>
      </w:pPr>
    </w:p>
    <w:p w14:paraId="1174AE0B" w14:textId="7491DD4F" w:rsidR="00A72F81" w:rsidRDefault="00A72F81" w:rsidP="00CB358C">
      <w:pPr>
        <w:spacing w:after="0"/>
      </w:pPr>
      <w:r>
        <w:t xml:space="preserve">If you are </w:t>
      </w:r>
      <w:proofErr w:type="gramStart"/>
      <w:r w:rsidR="007A4711">
        <w:t>find</w:t>
      </w:r>
      <w:proofErr w:type="gramEnd"/>
      <w:r w:rsidR="007A4711">
        <w:t xml:space="preserve"> that </w:t>
      </w:r>
      <w:r>
        <w:t>that FSL/FEAT runs very slowly on your mac due to the "</w:t>
      </w:r>
      <w:proofErr w:type="spellStart"/>
      <w:r>
        <w:t>film_gls</w:t>
      </w:r>
      <w:proofErr w:type="spellEnd"/>
      <w:r>
        <w:t>" process taking forever</w:t>
      </w:r>
      <w:r w:rsidR="007A4711">
        <w:t xml:space="preserve"> (this is true on our M2 but not our M1)</w:t>
      </w:r>
      <w:r>
        <w:t xml:space="preserve">, add the following line to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zshrc</w:t>
      </w:r>
      <w:proofErr w:type="spellEnd"/>
      <w:r>
        <w:t>:</w:t>
      </w:r>
    </w:p>
    <w:p w14:paraId="1BBD85D4" w14:textId="28CCE6C2" w:rsidR="00A72F81" w:rsidRPr="00A72F81" w:rsidRDefault="00A72F81" w:rsidP="00A72F81">
      <w:pPr>
        <w:spacing w:before="120" w:after="120"/>
        <w:rPr>
          <w:sz w:val="20"/>
          <w:szCs w:val="20"/>
        </w:rPr>
      </w:pPr>
      <w:r w:rsidRPr="00A72F81">
        <w:rPr>
          <w:sz w:val="20"/>
          <w:szCs w:val="20"/>
        </w:rPr>
        <w:tab/>
      </w:r>
      <w:r>
        <w:rPr>
          <w:sz w:val="20"/>
          <w:szCs w:val="20"/>
        </w:rPr>
        <w:t>export</w:t>
      </w:r>
      <w:r w:rsidRPr="00A72F81">
        <w:rPr>
          <w:sz w:val="20"/>
          <w:szCs w:val="20"/>
        </w:rPr>
        <w:t xml:space="preserve"> </w:t>
      </w:r>
      <w:r w:rsidRPr="00A72F81">
        <w:rPr>
          <w:sz w:val="20"/>
          <w:szCs w:val="20"/>
        </w:rPr>
        <w:t>OPENBLAS_NUM_THREADS=1</w:t>
      </w:r>
    </w:p>
    <w:p w14:paraId="5A68DE8A" w14:textId="042E37DE" w:rsidR="00066D7F" w:rsidRDefault="00066D7F" w:rsidP="00CB358C">
      <w:pPr>
        <w:spacing w:after="0"/>
      </w:pPr>
    </w:p>
    <w:p w14:paraId="7E08A542" w14:textId="3C72FE51" w:rsidR="008F7D94" w:rsidRDefault="008F7D94" w:rsidP="008F7D94">
      <w:pPr>
        <w:spacing w:after="0"/>
      </w:pPr>
      <w:r>
        <w:t xml:space="preserve">We recommend adding the following line to the BOTTOM of your profile. It will ensure that your system looks for scripts first in the homebrew &amp; core installation directories. Without this, </w:t>
      </w:r>
      <w:r w:rsidR="00844B1E">
        <w:t xml:space="preserve">python calls may accidentally invoke </w:t>
      </w:r>
      <w:r>
        <w:t>FSL’s internal version</w:t>
      </w:r>
      <w:r w:rsidR="00AB4B1E">
        <w:t xml:space="preserve"> </w:t>
      </w:r>
      <w:r w:rsidR="00E334AC">
        <w:t xml:space="preserve">of python </w:t>
      </w:r>
      <w:r w:rsidR="00AB4B1E">
        <w:t>instead of your system-wide version</w:t>
      </w:r>
      <w:r>
        <w:t>.</w:t>
      </w:r>
    </w:p>
    <w:p w14:paraId="7C451555" w14:textId="77777777" w:rsidR="008F7D94" w:rsidRDefault="008F7D94" w:rsidP="008F7D94">
      <w:pPr>
        <w:spacing w:after="0"/>
      </w:pPr>
    </w:p>
    <w:p w14:paraId="2EFFF54F" w14:textId="664A8C42" w:rsidR="00AB4B1E" w:rsidRDefault="00AB4B1E" w:rsidP="008F7D94">
      <w:pPr>
        <w:spacing w:after="0"/>
      </w:pPr>
      <w:r>
        <w:tab/>
      </w:r>
      <w:r w:rsidR="00D919DD" w:rsidRPr="00D919DD">
        <w:t>export PATH="/opt/homebrew/bin:/usr/local/bin:/usr/local/sbin:~/bin:/usr/bin:$PATH"</w:t>
      </w:r>
    </w:p>
    <w:p w14:paraId="20E14B05" w14:textId="07A4EC93" w:rsidR="00066D7F" w:rsidRPr="00B17C76" w:rsidRDefault="00066D7F" w:rsidP="008F7D94">
      <w:pPr>
        <w:spacing w:after="0"/>
      </w:pPr>
    </w:p>
    <w:sectPr w:rsidR="00066D7F" w:rsidRPr="00B17C76" w:rsidSect="0091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48"/>
    <w:multiLevelType w:val="hybridMultilevel"/>
    <w:tmpl w:val="B35AF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78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964"/>
    <w:rsid w:val="00016CB7"/>
    <w:rsid w:val="00032384"/>
    <w:rsid w:val="0003725C"/>
    <w:rsid w:val="000507FE"/>
    <w:rsid w:val="00066D7F"/>
    <w:rsid w:val="00085B25"/>
    <w:rsid w:val="000A4D59"/>
    <w:rsid w:val="000C3ADF"/>
    <w:rsid w:val="000C527B"/>
    <w:rsid w:val="000D0B8A"/>
    <w:rsid w:val="000F6433"/>
    <w:rsid w:val="001400E1"/>
    <w:rsid w:val="00182948"/>
    <w:rsid w:val="0019487C"/>
    <w:rsid w:val="001B23DE"/>
    <w:rsid w:val="00285603"/>
    <w:rsid w:val="002924B0"/>
    <w:rsid w:val="002A4124"/>
    <w:rsid w:val="002D5A10"/>
    <w:rsid w:val="002E7393"/>
    <w:rsid w:val="003078AC"/>
    <w:rsid w:val="003408C6"/>
    <w:rsid w:val="00350067"/>
    <w:rsid w:val="00375F03"/>
    <w:rsid w:val="003C4AB9"/>
    <w:rsid w:val="004040B2"/>
    <w:rsid w:val="00412F18"/>
    <w:rsid w:val="00424132"/>
    <w:rsid w:val="00446AB9"/>
    <w:rsid w:val="00470396"/>
    <w:rsid w:val="00520292"/>
    <w:rsid w:val="00535AA9"/>
    <w:rsid w:val="00547FC3"/>
    <w:rsid w:val="005972E8"/>
    <w:rsid w:val="005E31BD"/>
    <w:rsid w:val="00631E48"/>
    <w:rsid w:val="006336AA"/>
    <w:rsid w:val="00640A7C"/>
    <w:rsid w:val="00690C99"/>
    <w:rsid w:val="006C47A5"/>
    <w:rsid w:val="00771034"/>
    <w:rsid w:val="007A4711"/>
    <w:rsid w:val="007A7CEF"/>
    <w:rsid w:val="007B5BEA"/>
    <w:rsid w:val="00844B1E"/>
    <w:rsid w:val="008C13B9"/>
    <w:rsid w:val="008D754D"/>
    <w:rsid w:val="008F7D94"/>
    <w:rsid w:val="009104E0"/>
    <w:rsid w:val="00960199"/>
    <w:rsid w:val="009A4E24"/>
    <w:rsid w:val="00A1286D"/>
    <w:rsid w:val="00A15D58"/>
    <w:rsid w:val="00A41C64"/>
    <w:rsid w:val="00A72F81"/>
    <w:rsid w:val="00A81CCD"/>
    <w:rsid w:val="00AB4B1E"/>
    <w:rsid w:val="00B17C76"/>
    <w:rsid w:val="00B70C06"/>
    <w:rsid w:val="00B83905"/>
    <w:rsid w:val="00BA09AF"/>
    <w:rsid w:val="00CB358C"/>
    <w:rsid w:val="00D03AFD"/>
    <w:rsid w:val="00D433A7"/>
    <w:rsid w:val="00D55EC0"/>
    <w:rsid w:val="00D85726"/>
    <w:rsid w:val="00D919DD"/>
    <w:rsid w:val="00D96315"/>
    <w:rsid w:val="00DE4964"/>
    <w:rsid w:val="00DF52D7"/>
    <w:rsid w:val="00E334AC"/>
    <w:rsid w:val="00E66EDA"/>
    <w:rsid w:val="00E67781"/>
    <w:rsid w:val="00EB387A"/>
    <w:rsid w:val="00EB686B"/>
    <w:rsid w:val="00F2433A"/>
    <w:rsid w:val="00F26BBE"/>
    <w:rsid w:val="00F27336"/>
    <w:rsid w:val="00F75641"/>
    <w:rsid w:val="00F919B6"/>
    <w:rsid w:val="00F93633"/>
    <w:rsid w:val="00FA49DF"/>
    <w:rsid w:val="00FA72B1"/>
    <w:rsid w:val="00FB5350"/>
    <w:rsid w:val="00FC01E9"/>
    <w:rsid w:val="00F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3926"/>
  <w15:chartTrackingRefBased/>
  <w15:docId w15:val="{392B5335-9992-4BC8-8590-A794D69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3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3B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Revision">
    <w:name w:val="Revision"/>
    <w:hidden/>
    <w:uiPriority w:val="99"/>
    <w:semiHidden/>
    <w:rsid w:val="001829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7D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9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upgrading-bash-on-macos-7138bd1066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sl.fmrib.ox.ac.uk/fsl/fslwiki/FslInstallation" TargetMode="External"/><Relationship Id="rId12" Type="http://schemas.openxmlformats.org/officeDocument/2006/relationships/hyperlink" Target="https://github.com/rordenlab/dcm2niix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2.2/python-3.12.2-macos11.pkg" TargetMode="External"/><Relationship Id="rId11" Type="http://schemas.openxmlformats.org/officeDocument/2006/relationships/hyperlink" Target="https://www.humanconnectome.org/software/get-connectome-workbench" TargetMode="External"/><Relationship Id="rId5" Type="http://schemas.openxmlformats.org/officeDocument/2006/relationships/hyperlink" Target="http://brew.sh" TargetMode="External"/><Relationship Id="rId10" Type="http://schemas.openxmlformats.org/officeDocument/2006/relationships/hyperlink" Target="http://surfer.nmr.mgh.harvard.edu/registra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19/3/getting-started-vi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17</TotalTime>
  <Pages>4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15</cp:revision>
  <dcterms:created xsi:type="dcterms:W3CDTF">2024-04-25T20:11:00Z</dcterms:created>
  <dcterms:modified xsi:type="dcterms:W3CDTF">2024-07-08T16:54:00Z</dcterms:modified>
</cp:coreProperties>
</file>